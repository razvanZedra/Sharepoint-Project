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22049" w14:textId="49956F3C" w:rsidR="004B7E44" w:rsidRPr="00E075B4" w:rsidRDefault="00EA11A7" w:rsidP="00AE2935">
      <w:pPr>
        <w:ind w:left="-360"/>
      </w:pPr>
      <w:r w:rsidRPr="00E075B4">
        <w:rPr>
          <w:noProof/>
        </w:rPr>
        <w:drawing>
          <wp:anchor distT="0" distB="0" distL="114300" distR="114300" simplePos="0" relativeHeight="251663360" behindDoc="0" locked="0" layoutInCell="1" allowOverlap="1" wp14:anchorId="25169A3A" wp14:editId="3C3F9734">
            <wp:simplePos x="0" y="0"/>
            <wp:positionH relativeFrom="column">
              <wp:posOffset>-509270</wp:posOffset>
            </wp:positionH>
            <wp:positionV relativeFrom="paragraph">
              <wp:posOffset>-903605</wp:posOffset>
            </wp:positionV>
            <wp:extent cx="1053389" cy="55486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89" cy="55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1ED" w:rsidRPr="00E075B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AAA3F3" wp14:editId="34A796FC">
                <wp:simplePos x="0" y="0"/>
                <wp:positionH relativeFrom="column">
                  <wp:posOffset>-768096</wp:posOffset>
                </wp:positionH>
                <wp:positionV relativeFrom="page">
                  <wp:posOffset>7314</wp:posOffset>
                </wp:positionV>
                <wp:extent cx="7805318" cy="10073031"/>
                <wp:effectExtent l="0" t="0" r="5715" b="444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318" cy="10073031"/>
                        </a:xfrm>
                        <a:prstGeom prst="rect">
                          <a:avLst/>
                        </a:prstGeom>
                        <a:solidFill>
                          <a:srgbClr val="1E28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B13E" id="Rectangle 2" o:spid="_x0000_s1026" alt="colored rectangle" style="position:absolute;margin-left:-60.5pt;margin-top:.6pt;width:614.6pt;height:79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" fillcolor="#1e2850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26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EA11A7" w:rsidRPr="00E075B4" w14:paraId="16BC8D8C" w14:textId="77777777" w:rsidTr="00EA11A7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284D436" w14:textId="21138BC5" w:rsidR="00EA11A7" w:rsidRPr="00E075B4" w:rsidRDefault="00EA11A7" w:rsidP="00EA11A7"/>
          <w:p w14:paraId="6CCE19DE" w14:textId="589A6ED2" w:rsidR="00EA11A7" w:rsidRPr="00E075B4" w:rsidRDefault="00EA11A7" w:rsidP="00EA11A7"/>
          <w:p w14:paraId="39C35C66" w14:textId="322DA582" w:rsidR="00EA11A7" w:rsidRPr="00E075B4" w:rsidRDefault="00EA11A7" w:rsidP="00EA11A7"/>
        </w:tc>
      </w:tr>
      <w:tr w:rsidR="00EA11A7" w:rsidRPr="00E075B4" w14:paraId="5EE04A6C" w14:textId="77777777" w:rsidTr="00EA11A7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EFB31" w14:textId="600EBAA0" w:rsidR="00EA11A7" w:rsidRPr="00E075B4" w:rsidRDefault="00EA11A7" w:rsidP="00EA11A7">
            <w:pPr>
              <w:rPr>
                <w:noProof/>
              </w:rPr>
            </w:pPr>
          </w:p>
          <w:p w14:paraId="3A475DA5" w14:textId="1FCDE812" w:rsidR="00EA11A7" w:rsidRPr="00E075B4" w:rsidRDefault="000360A9" w:rsidP="00EA11A7">
            <w:pPr>
              <w:rPr>
                <w:noProof/>
              </w:rPr>
            </w:pPr>
            <w:r w:rsidRPr="00E075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F903A6" wp14:editId="77D49B0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434340</wp:posOffset>
                      </wp:positionV>
                      <wp:extent cx="4724400" cy="6096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A4F703" w14:textId="42B31C19" w:rsidR="00EA11A7" w:rsidRPr="00CF7FA2" w:rsidRDefault="002928D6" w:rsidP="00EA11A7">
                                  <w:pPr>
                                    <w:pStyle w:val="Subtitle"/>
                                    <w:rPr>
                                      <w:rFonts w:cs="Arial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Guest</w:t>
                                  </w:r>
                                  <w:r w:rsidR="000360A9">
                                    <w:rPr>
                                      <w:rFonts w:cs="Arial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User </w:t>
                                  </w:r>
                                  <w:r w:rsidR="00E67CF8">
                                    <w:rPr>
                                      <w:rFonts w:cs="Arial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Training Guide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F903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.15pt;margin-top:34.2pt;width:372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" filled="f" stroked="f" strokeweight=".5pt">
                      <v:textbox>
                        <w:txbxContent>
                          <w:p w14:paraId="52A4F703" w14:textId="42B31C19" w:rsidR="00EA11A7" w:rsidRPr="00CF7FA2" w:rsidRDefault="002928D6" w:rsidP="00EA11A7">
                            <w:pPr>
                              <w:pStyle w:val="Subtitle"/>
                              <w:rPr>
                                <w:rFonts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56"/>
                                <w:szCs w:val="56"/>
                              </w:rPr>
                              <w:t>Guest</w:t>
                            </w:r>
                            <w:r w:rsidR="000360A9">
                              <w:rPr>
                                <w:rFonts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User </w:t>
                            </w:r>
                            <w:r w:rsidR="00E67CF8">
                              <w:rPr>
                                <w:rFonts w:cs="Arial"/>
                                <w:color w:val="FFFFFF" w:themeColor="background1"/>
                                <w:sz w:val="56"/>
                                <w:szCs w:val="56"/>
                              </w:rPr>
                              <w:t>Training Guide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4C74" w:rsidRPr="00E075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1A0BBB" wp14:editId="3A377A8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1043940</wp:posOffset>
                      </wp:positionV>
                      <wp:extent cx="5172075" cy="137223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72075" cy="13722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A9CAEF" w14:textId="5DE4A070" w:rsidR="003100E5" w:rsidRPr="002F1388" w:rsidRDefault="003100E5" w:rsidP="003100E5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F138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Scope: </w:t>
                                  </w:r>
                                  <w:r w:rsidR="009D4C74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Non-Zedra Users Guide for the External Collaboration Platform </w:t>
                                  </w:r>
                                </w:p>
                                <w:p w14:paraId="03DB1A01" w14:textId="1B8524E4" w:rsidR="003100E5" w:rsidRPr="00CF7FA2" w:rsidRDefault="003100E5" w:rsidP="003100E5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F7FA2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Project Manager: Jack Boocock</w:t>
                                  </w:r>
                                </w:p>
                                <w:p w14:paraId="21FE3488" w14:textId="77777777" w:rsidR="00E67CF8" w:rsidRPr="002E090C" w:rsidRDefault="00E67CF8" w:rsidP="00E67CF8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E090C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Author: Irimie Razvan </w:t>
                                  </w:r>
                                </w:p>
                                <w:p w14:paraId="3E870F03" w14:textId="77777777" w:rsidR="003100E5" w:rsidRPr="00AE2935" w:rsidRDefault="003100E5" w:rsidP="003100E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1A0B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.15pt;margin-top:82.2pt;width:407.25pt;height:10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" filled="f" stroked="f" strokeweight=".5pt">
                      <v:textbox>
                        <w:txbxContent>
                          <w:p w14:paraId="63A9CAEF" w14:textId="5DE4A070" w:rsidR="003100E5" w:rsidRPr="002F1388" w:rsidRDefault="003100E5" w:rsidP="003100E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13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Scope: </w:t>
                            </w:r>
                            <w:r w:rsidR="009D4C7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Non-Zedra Users Guide for the External Collaboration Platform </w:t>
                            </w:r>
                          </w:p>
                          <w:p w14:paraId="03DB1A01" w14:textId="1B8524E4" w:rsidR="003100E5" w:rsidRPr="00CF7FA2" w:rsidRDefault="003100E5" w:rsidP="003100E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F7FA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Project Manager: Jack Boocock</w:t>
                            </w:r>
                          </w:p>
                          <w:p w14:paraId="21FE3488" w14:textId="77777777" w:rsidR="00E67CF8" w:rsidRPr="002E090C" w:rsidRDefault="00E67CF8" w:rsidP="00E67CF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E090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Author: Irimie Razvan </w:t>
                            </w:r>
                          </w:p>
                          <w:p w14:paraId="3E870F03" w14:textId="77777777" w:rsidR="003100E5" w:rsidRPr="00AE2935" w:rsidRDefault="003100E5" w:rsidP="003100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CF8" w:rsidRPr="00E075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DA89D5" wp14:editId="4BA95B5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329565</wp:posOffset>
                      </wp:positionV>
                      <wp:extent cx="785495" cy="0"/>
                      <wp:effectExtent l="0" t="19050" r="33655" b="19050"/>
                      <wp:wrapNone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495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E2ABF8" id="Straight Connector 5" o:spid="_x0000_s1026" alt="text divider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25.95pt" to="6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" strokecolor="white [3212]" strokeweight="2.5pt"/>
                  </w:pict>
                </mc:Fallback>
              </mc:AlternateContent>
            </w:r>
          </w:p>
        </w:tc>
      </w:tr>
    </w:tbl>
    <w:p w14:paraId="5ED2F8F7" w14:textId="12C2F1AC" w:rsidR="00E67CF8" w:rsidRPr="00E075B4" w:rsidRDefault="00D02D1D" w:rsidP="006A17FA">
      <w:pPr>
        <w:spacing w:after="200"/>
      </w:pPr>
      <w:r w:rsidRPr="00E075B4">
        <w:rPr>
          <w:noProof/>
        </w:rPr>
        <w:drawing>
          <wp:anchor distT="0" distB="0" distL="114300" distR="114300" simplePos="0" relativeHeight="251666432" behindDoc="1" locked="0" layoutInCell="1" allowOverlap="1" wp14:anchorId="0546B216" wp14:editId="2C543A66">
            <wp:simplePos x="0" y="0"/>
            <wp:positionH relativeFrom="column">
              <wp:posOffset>-790575</wp:posOffset>
            </wp:positionH>
            <wp:positionV relativeFrom="paragraph">
              <wp:posOffset>3862705</wp:posOffset>
            </wp:positionV>
            <wp:extent cx="12171045" cy="6671310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1045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1A7" w:rsidRPr="00E075B4">
        <w:t xml:space="preserve"> </w:t>
      </w:r>
    </w:p>
    <w:p w14:paraId="2459BF35" w14:textId="6B23BC39" w:rsidR="00E67CF8" w:rsidRPr="00E075B4" w:rsidRDefault="00E67CF8" w:rsidP="006A17FA">
      <w:pPr>
        <w:spacing w:after="200"/>
      </w:pPr>
    </w:p>
    <w:p w14:paraId="51A249C6" w14:textId="76550490" w:rsidR="00E67CF8" w:rsidRPr="00E075B4" w:rsidRDefault="00E67CF8" w:rsidP="006A17FA">
      <w:pPr>
        <w:spacing w:after="200"/>
      </w:pPr>
    </w:p>
    <w:p w14:paraId="2AC1A12F" w14:textId="77447036" w:rsidR="00E67CF8" w:rsidRPr="00E075B4" w:rsidRDefault="00E67CF8" w:rsidP="006A17FA">
      <w:pPr>
        <w:spacing w:after="200"/>
      </w:pPr>
    </w:p>
    <w:p w14:paraId="0A319F2A" w14:textId="503D1D90" w:rsidR="00E67CF8" w:rsidRPr="00E075B4" w:rsidRDefault="00E67CF8" w:rsidP="006A17FA">
      <w:pPr>
        <w:spacing w:after="200"/>
      </w:pPr>
    </w:p>
    <w:p w14:paraId="0A5235FC" w14:textId="5BBE20F5" w:rsidR="00E67CF8" w:rsidRPr="00E075B4" w:rsidRDefault="00E67CF8" w:rsidP="006A17FA">
      <w:pPr>
        <w:spacing w:after="200"/>
      </w:pPr>
      <w:r w:rsidRPr="00E075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3F603" wp14:editId="2803502A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4293870" cy="25565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255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E7C57" w14:textId="6D0F103E" w:rsidR="00EA11A7" w:rsidRDefault="00EA11A7" w:rsidP="00EA11A7">
                            <w:pPr>
                              <w:pStyle w:val="Title"/>
                              <w:rPr>
                                <w:rFonts w:ascii="Arial" w:hAnsi="Arial" w:cs="Arial"/>
                                <w:caps w:val="0"/>
                                <w:sz w:val="72"/>
                                <w:szCs w:val="72"/>
                              </w:rPr>
                            </w:pPr>
                            <w:r w:rsidRPr="001C2E34">
                              <w:rPr>
                                <w:rFonts w:ascii="Arial" w:hAnsi="Arial" w:cs="Arial"/>
                                <w:color w:val="FF0061"/>
                                <w:sz w:val="72"/>
                                <w:szCs w:val="72"/>
                              </w:rPr>
                              <w:t xml:space="preserve">Zedra </w:t>
                            </w:r>
                            <w:r w:rsidR="00E67CF8" w:rsidRPr="00E67CF8">
                              <w:rPr>
                                <w:rFonts w:ascii="Arial" w:hAnsi="Arial" w:cs="Arial"/>
                                <w:color w:val="000000"/>
                                <w:sz w:val="72"/>
                                <w:szCs w:val="72"/>
                              </w:rPr>
                              <w:t>External Collaboration</w:t>
                            </w:r>
                            <w:r w:rsidRPr="00E67CF8">
                              <w:rPr>
                                <w:rFonts w:ascii="Arial" w:hAnsi="Arial" w:cs="Arial"/>
                                <w:color w:val="000000"/>
                                <w:sz w:val="72"/>
                                <w:szCs w:val="72"/>
                              </w:rPr>
                              <w:br/>
                            </w:r>
                            <w:r w:rsidR="00E67CF8" w:rsidRPr="00E67CF8">
                              <w:rPr>
                                <w:rFonts w:ascii="Arial" w:hAnsi="Arial" w:cs="Arial"/>
                                <w:caps w:val="0"/>
                                <w:color w:val="000000"/>
                                <w:sz w:val="72"/>
                                <w:szCs w:val="72"/>
                              </w:rPr>
                              <w:t>Platform</w:t>
                            </w:r>
                          </w:p>
                          <w:p w14:paraId="0ED38A4C" w14:textId="646D448D" w:rsidR="00EA11A7" w:rsidRDefault="00EA11A7" w:rsidP="00EA11A7">
                            <w:pPr>
                              <w:pStyle w:val="Title"/>
                              <w:rPr>
                                <w:rFonts w:ascii="Arial" w:hAnsi="Arial" w:cs="Arial"/>
                                <w:caps w:val="0"/>
                                <w:sz w:val="72"/>
                                <w:szCs w:val="72"/>
                              </w:rPr>
                            </w:pPr>
                          </w:p>
                          <w:p w14:paraId="4EEBB5E1" w14:textId="43AD5EB7" w:rsidR="00EA11A7" w:rsidRDefault="00EA11A7" w:rsidP="00EA11A7">
                            <w:pPr>
                              <w:pStyle w:val="Title"/>
                              <w:rPr>
                                <w:rFonts w:ascii="Arial" w:hAnsi="Arial" w:cs="Arial"/>
                                <w:caps w:val="0"/>
                                <w:sz w:val="72"/>
                                <w:szCs w:val="72"/>
                              </w:rPr>
                            </w:pPr>
                          </w:p>
                          <w:p w14:paraId="6D17747C" w14:textId="37DCA95D" w:rsidR="00EA11A7" w:rsidRDefault="00EA11A7" w:rsidP="00EA11A7">
                            <w:pPr>
                              <w:pStyle w:val="Title"/>
                              <w:rPr>
                                <w:rFonts w:ascii="Arial" w:hAnsi="Arial" w:cs="Arial"/>
                                <w:caps w:val="0"/>
                                <w:sz w:val="72"/>
                                <w:szCs w:val="72"/>
                              </w:rPr>
                            </w:pPr>
                          </w:p>
                          <w:p w14:paraId="275A396A" w14:textId="0B5FA72E" w:rsidR="00EA11A7" w:rsidRDefault="00EA11A7" w:rsidP="00EA11A7">
                            <w:pPr>
                              <w:pStyle w:val="Title"/>
                              <w:rPr>
                                <w:rFonts w:ascii="Arial" w:hAnsi="Arial" w:cs="Arial"/>
                                <w:caps w:val="0"/>
                                <w:sz w:val="72"/>
                                <w:szCs w:val="72"/>
                              </w:rPr>
                            </w:pPr>
                          </w:p>
                          <w:p w14:paraId="682FE475" w14:textId="77777777" w:rsidR="00EA11A7" w:rsidRPr="001C2E34" w:rsidRDefault="00EA11A7" w:rsidP="00EA11A7">
                            <w:pPr>
                              <w:pStyle w:val="Title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3F603" id="Text Box 8" o:spid="_x0000_s1028" type="#_x0000_t202" style="position:absolute;margin-left:0;margin-top:11.35pt;width:338.1pt;height:201.3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" filled="f" stroked="f" strokeweight=".5pt">
                <v:textbox>
                  <w:txbxContent>
                    <w:p w14:paraId="3D6E7C57" w14:textId="6D0F103E" w:rsidR="00EA11A7" w:rsidRDefault="00EA11A7" w:rsidP="00EA11A7">
                      <w:pPr>
                        <w:pStyle w:val="Title"/>
                        <w:rPr>
                          <w:rFonts w:ascii="Arial" w:hAnsi="Arial" w:cs="Arial"/>
                          <w:caps w:val="0"/>
                          <w:sz w:val="72"/>
                          <w:szCs w:val="72"/>
                        </w:rPr>
                      </w:pPr>
                      <w:r w:rsidRPr="001C2E34">
                        <w:rPr>
                          <w:rFonts w:ascii="Arial" w:hAnsi="Arial" w:cs="Arial"/>
                          <w:color w:val="FF0061"/>
                          <w:sz w:val="72"/>
                          <w:szCs w:val="72"/>
                        </w:rPr>
                        <w:t xml:space="preserve">Zedra </w:t>
                      </w:r>
                      <w:r w:rsidR="00E67CF8" w:rsidRPr="00E67CF8">
                        <w:rPr>
                          <w:rFonts w:ascii="Arial" w:hAnsi="Arial" w:cs="Arial"/>
                          <w:color w:val="000000"/>
                          <w:sz w:val="72"/>
                          <w:szCs w:val="72"/>
                        </w:rPr>
                        <w:t>External Collaboration</w:t>
                      </w:r>
                      <w:r w:rsidRPr="00E67CF8">
                        <w:rPr>
                          <w:rFonts w:ascii="Arial" w:hAnsi="Arial" w:cs="Arial"/>
                          <w:color w:val="000000"/>
                          <w:sz w:val="72"/>
                          <w:szCs w:val="72"/>
                        </w:rPr>
                        <w:br/>
                      </w:r>
                      <w:r w:rsidR="00E67CF8" w:rsidRPr="00E67CF8">
                        <w:rPr>
                          <w:rFonts w:ascii="Arial" w:hAnsi="Arial" w:cs="Arial"/>
                          <w:caps w:val="0"/>
                          <w:color w:val="000000"/>
                          <w:sz w:val="72"/>
                          <w:szCs w:val="72"/>
                        </w:rPr>
                        <w:t>Platform</w:t>
                      </w:r>
                    </w:p>
                    <w:p w14:paraId="0ED38A4C" w14:textId="646D448D" w:rsidR="00EA11A7" w:rsidRDefault="00EA11A7" w:rsidP="00EA11A7">
                      <w:pPr>
                        <w:pStyle w:val="Title"/>
                        <w:rPr>
                          <w:rFonts w:ascii="Arial" w:hAnsi="Arial" w:cs="Arial"/>
                          <w:caps w:val="0"/>
                          <w:sz w:val="72"/>
                          <w:szCs w:val="72"/>
                        </w:rPr>
                      </w:pPr>
                    </w:p>
                    <w:p w14:paraId="4EEBB5E1" w14:textId="43AD5EB7" w:rsidR="00EA11A7" w:rsidRDefault="00EA11A7" w:rsidP="00EA11A7">
                      <w:pPr>
                        <w:pStyle w:val="Title"/>
                        <w:rPr>
                          <w:rFonts w:ascii="Arial" w:hAnsi="Arial" w:cs="Arial"/>
                          <w:caps w:val="0"/>
                          <w:sz w:val="72"/>
                          <w:szCs w:val="72"/>
                        </w:rPr>
                      </w:pPr>
                    </w:p>
                    <w:p w14:paraId="6D17747C" w14:textId="37DCA95D" w:rsidR="00EA11A7" w:rsidRDefault="00EA11A7" w:rsidP="00EA11A7">
                      <w:pPr>
                        <w:pStyle w:val="Title"/>
                        <w:rPr>
                          <w:rFonts w:ascii="Arial" w:hAnsi="Arial" w:cs="Arial"/>
                          <w:caps w:val="0"/>
                          <w:sz w:val="72"/>
                          <w:szCs w:val="72"/>
                        </w:rPr>
                      </w:pPr>
                    </w:p>
                    <w:p w14:paraId="275A396A" w14:textId="0B5FA72E" w:rsidR="00EA11A7" w:rsidRDefault="00EA11A7" w:rsidP="00EA11A7">
                      <w:pPr>
                        <w:pStyle w:val="Title"/>
                        <w:rPr>
                          <w:rFonts w:ascii="Arial" w:hAnsi="Arial" w:cs="Arial"/>
                          <w:caps w:val="0"/>
                          <w:sz w:val="72"/>
                          <w:szCs w:val="72"/>
                        </w:rPr>
                      </w:pPr>
                    </w:p>
                    <w:p w14:paraId="682FE475" w14:textId="77777777" w:rsidR="00EA11A7" w:rsidRPr="001C2E34" w:rsidRDefault="00EA11A7" w:rsidP="00EA11A7">
                      <w:pPr>
                        <w:pStyle w:val="Title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407E43" w14:textId="77777777" w:rsidR="00E67CF8" w:rsidRPr="00E075B4" w:rsidRDefault="00E67CF8" w:rsidP="006A17FA">
      <w:pPr>
        <w:spacing w:after="200"/>
      </w:pPr>
    </w:p>
    <w:p w14:paraId="71D9B2CA" w14:textId="0DB1467D" w:rsidR="00134CDF" w:rsidRPr="00E075B4" w:rsidRDefault="00E67CF8" w:rsidP="006A17FA">
      <w:pPr>
        <w:spacing w:after="200"/>
      </w:pPr>
      <w:r w:rsidRPr="00E075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FB203" wp14:editId="64E9D28B">
                <wp:simplePos x="0" y="0"/>
                <wp:positionH relativeFrom="margin">
                  <wp:align>left</wp:align>
                </wp:positionH>
                <wp:positionV relativeFrom="paragraph">
                  <wp:posOffset>4079875</wp:posOffset>
                </wp:positionV>
                <wp:extent cx="2259965" cy="27793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277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8FDB4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E7D90F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ADE862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27E3A4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2CD0AA0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3B3953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01EAAE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4AFDEF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B9B26E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59704EC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9E7DD2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1EE682" w14:textId="77777777" w:rsidR="00D2333D" w:rsidRPr="00CF7FA2" w:rsidRDefault="00D2333D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DA50D07" w14:textId="49117B0C" w:rsidR="00EA11A7" w:rsidRPr="00CF7FA2" w:rsidRDefault="00EA11A7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F7FA2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Version: </w:t>
                            </w:r>
                            <w:r w:rsidR="00D153B9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 w:rsidR="002E090C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  <w:p w14:paraId="5FF17E56" w14:textId="4986D81A" w:rsidR="00EA11A7" w:rsidRPr="00CF7FA2" w:rsidRDefault="00EA11A7" w:rsidP="00EA11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F7FA2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Date: </w:t>
                            </w:r>
                            <w:r w:rsidR="009D4C74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</w:t>
                            </w:r>
                            <w:r w:rsidRPr="00CF7FA2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9D4C74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  <w:r w:rsidRPr="00CF7FA2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B203" id="Text Box 4" o:spid="_x0000_s1029" type="#_x0000_t202" style="position:absolute;margin-left:0;margin-top:321.25pt;width:177.95pt;height:218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" filled="f" stroked="f" strokeweight=".5pt">
                <v:textbox>
                  <w:txbxContent>
                    <w:p w14:paraId="24D8FDB4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2E7D90F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6ADE862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27E3A4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2CD0AA0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3B3953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A01EAAE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4AFDEF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B9B26E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59704EC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9E7DD2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1EE682" w14:textId="77777777" w:rsidR="00D2333D" w:rsidRPr="00CF7FA2" w:rsidRDefault="00D2333D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DA50D07" w14:textId="49117B0C" w:rsidR="00EA11A7" w:rsidRPr="00CF7FA2" w:rsidRDefault="00EA11A7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F7FA2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Version: </w:t>
                      </w:r>
                      <w:r w:rsidR="00D153B9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</w:t>
                      </w:r>
                      <w:r w:rsidR="002E090C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  <w:p w14:paraId="5FF17E56" w14:textId="4986D81A" w:rsidR="00EA11A7" w:rsidRPr="00CF7FA2" w:rsidRDefault="00EA11A7" w:rsidP="00EA11A7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F7FA2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Date: </w:t>
                      </w:r>
                      <w:r w:rsidR="009D4C74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09</w:t>
                      </w:r>
                      <w:r w:rsidRPr="00CF7FA2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9D4C74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28</w:t>
                      </w:r>
                      <w:r w:rsidRPr="00CF7FA2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E44" w:rsidRPr="00E075B4">
        <w:br w:type="page"/>
      </w:r>
    </w:p>
    <w:p w14:paraId="6B6595A8" w14:textId="0B8A70E2" w:rsidR="00CF7FA2" w:rsidRPr="00E075B4" w:rsidRDefault="009C45B9" w:rsidP="00CF7FA2">
      <w:pPr>
        <w:pStyle w:val="Heading4"/>
        <w:numPr>
          <w:ilvl w:val="0"/>
          <w:numId w:val="2"/>
        </w:numPr>
        <w:rPr>
          <w:rFonts w:cs="Arial"/>
          <w:color w:val="auto"/>
          <w:sz w:val="28"/>
          <w:szCs w:val="28"/>
        </w:rPr>
      </w:pPr>
      <w:r w:rsidRPr="00E075B4">
        <w:rPr>
          <w:rFonts w:cs="Arial"/>
          <w:caps w:val="0"/>
          <w:color w:val="003399"/>
          <w:sz w:val="28"/>
          <w:szCs w:val="28"/>
          <w14:props3d w14:extrusionH="0" w14:contourW="0" w14:prstMaterial="matte"/>
        </w:rPr>
        <w:lastRenderedPageBreak/>
        <w:t>ABOUT THIS DOCUMENT</w:t>
      </w:r>
      <w:r w:rsidR="00D153B9" w:rsidRPr="00E075B4">
        <w:rPr>
          <w:rFonts w:cs="Arial"/>
          <w:color w:val="auto"/>
          <w:sz w:val="28"/>
          <w:szCs w:val="28"/>
        </w:rPr>
        <w:br/>
      </w:r>
    </w:p>
    <w:p w14:paraId="220223A3" w14:textId="6A6F7C8E" w:rsidR="00CF7FA2" w:rsidRPr="00E075B4" w:rsidRDefault="00D153B9" w:rsidP="00D153B9">
      <w:pPr>
        <w:pStyle w:val="ListParagraph"/>
        <w:numPr>
          <w:ilvl w:val="1"/>
          <w:numId w:val="4"/>
        </w:numPr>
        <w:rPr>
          <w:b/>
          <w:caps/>
          <w:sz w:val="20"/>
          <w:szCs w:val="20"/>
        </w:rPr>
      </w:pPr>
      <w:bookmarkStart w:id="0" w:name="_Hlk52444805"/>
      <w:r w:rsidRPr="00E075B4">
        <w:rPr>
          <w:b/>
          <w:bCs/>
          <w:sz w:val="24"/>
          <w:szCs w:val="24"/>
        </w:rPr>
        <w:t>Document control</w:t>
      </w:r>
      <w:r w:rsidR="00CF7FA2" w:rsidRPr="00E075B4">
        <w:rPr>
          <w:b/>
          <w:bCs/>
          <w:caps/>
          <w:sz w:val="24"/>
          <w:szCs w:val="24"/>
        </w:rPr>
        <w:t>:</w:t>
      </w:r>
      <w:bookmarkEnd w:id="0"/>
      <w:r w:rsidRPr="00E075B4">
        <w:rPr>
          <w:b/>
          <w:bCs/>
          <w:caps/>
          <w:sz w:val="20"/>
          <w:szCs w:val="20"/>
        </w:rPr>
        <w:br/>
      </w:r>
      <w:r w:rsidRPr="00E075B4">
        <w:rPr>
          <w:b/>
          <w:bCs/>
          <w:caps/>
          <w:sz w:val="20"/>
          <w:szCs w:val="20"/>
        </w:rPr>
        <w:br/>
      </w:r>
      <w:r w:rsidR="00CF7FA2" w:rsidRPr="00E075B4">
        <w:rPr>
          <w:b/>
          <w:caps/>
          <w:sz w:val="20"/>
          <w:szCs w:val="20"/>
        </w:rP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D153B9" w:rsidRPr="00E075B4" w14:paraId="58A70926" w14:textId="77777777" w:rsidTr="00D15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9134C4B" w14:textId="2AC1DEB3" w:rsidR="00D153B9" w:rsidRPr="00E075B4" w:rsidRDefault="00D153B9" w:rsidP="00CF7FA2">
            <w:pPr>
              <w:rPr>
                <w:sz w:val="20"/>
                <w:szCs w:val="20"/>
              </w:rPr>
            </w:pPr>
            <w:r w:rsidRPr="00E075B4">
              <w:rPr>
                <w:sz w:val="20"/>
                <w:szCs w:val="20"/>
              </w:rPr>
              <w:t>Version</w:t>
            </w:r>
          </w:p>
        </w:tc>
        <w:tc>
          <w:tcPr>
            <w:tcW w:w="1985" w:type="dxa"/>
          </w:tcPr>
          <w:p w14:paraId="0462C2D3" w14:textId="31F6B248" w:rsidR="00D153B9" w:rsidRPr="00E075B4" w:rsidRDefault="00D153B9" w:rsidP="00CF7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75B4">
              <w:rPr>
                <w:sz w:val="20"/>
                <w:szCs w:val="20"/>
              </w:rPr>
              <w:t>Date</w:t>
            </w:r>
          </w:p>
        </w:tc>
        <w:tc>
          <w:tcPr>
            <w:tcW w:w="1985" w:type="dxa"/>
          </w:tcPr>
          <w:p w14:paraId="5BD8C981" w14:textId="04D528F2" w:rsidR="00D153B9" w:rsidRPr="00E075B4" w:rsidRDefault="00D153B9" w:rsidP="00CF7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75B4">
              <w:rPr>
                <w:sz w:val="20"/>
                <w:szCs w:val="20"/>
              </w:rPr>
              <w:t>Changed By</w:t>
            </w:r>
          </w:p>
        </w:tc>
        <w:tc>
          <w:tcPr>
            <w:tcW w:w="1985" w:type="dxa"/>
          </w:tcPr>
          <w:p w14:paraId="26B74430" w14:textId="13E4FB5E" w:rsidR="00D153B9" w:rsidRPr="00E075B4" w:rsidRDefault="00D153B9" w:rsidP="00CF7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75B4">
              <w:rPr>
                <w:sz w:val="20"/>
                <w:szCs w:val="20"/>
              </w:rPr>
              <w:t>Purpose of revision</w:t>
            </w:r>
          </w:p>
        </w:tc>
      </w:tr>
      <w:tr w:rsidR="00D153B9" w:rsidRPr="00E075B4" w14:paraId="104BA427" w14:textId="77777777" w:rsidTr="00D15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B16CABA" w14:textId="6D788F38" w:rsidR="00D153B9" w:rsidRPr="00E075B4" w:rsidRDefault="00D153B9" w:rsidP="00CF7FA2">
            <w:pPr>
              <w:rPr>
                <w:b w:val="0"/>
                <w:bCs w:val="0"/>
                <w:sz w:val="20"/>
                <w:szCs w:val="20"/>
              </w:rPr>
            </w:pPr>
            <w:r w:rsidRPr="00E075B4"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985" w:type="dxa"/>
          </w:tcPr>
          <w:p w14:paraId="546C05D4" w14:textId="77A30275" w:rsidR="00D153B9" w:rsidRPr="00E075B4" w:rsidRDefault="00620CEB" w:rsidP="00CF7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75B4">
              <w:rPr>
                <w:sz w:val="20"/>
                <w:szCs w:val="20"/>
              </w:rPr>
              <w:t>09</w:t>
            </w:r>
            <w:r w:rsidR="00D153B9" w:rsidRPr="00E075B4">
              <w:rPr>
                <w:sz w:val="20"/>
                <w:szCs w:val="20"/>
              </w:rPr>
              <w:t>.</w:t>
            </w:r>
            <w:r w:rsidRPr="00E075B4">
              <w:rPr>
                <w:sz w:val="20"/>
                <w:szCs w:val="20"/>
              </w:rPr>
              <w:t>28</w:t>
            </w:r>
            <w:r w:rsidR="00D153B9" w:rsidRPr="00E075B4">
              <w:rPr>
                <w:sz w:val="20"/>
                <w:szCs w:val="20"/>
              </w:rPr>
              <w:t>.2020</w:t>
            </w:r>
          </w:p>
        </w:tc>
        <w:tc>
          <w:tcPr>
            <w:tcW w:w="1985" w:type="dxa"/>
          </w:tcPr>
          <w:p w14:paraId="4F288210" w14:textId="390ACD20" w:rsidR="00D153B9" w:rsidRPr="00E075B4" w:rsidRDefault="00D153B9" w:rsidP="00CF7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75B4">
              <w:rPr>
                <w:sz w:val="20"/>
                <w:szCs w:val="20"/>
              </w:rPr>
              <w:t>Razvan Irimie</w:t>
            </w:r>
          </w:p>
        </w:tc>
        <w:tc>
          <w:tcPr>
            <w:tcW w:w="1985" w:type="dxa"/>
          </w:tcPr>
          <w:p w14:paraId="601276CD" w14:textId="5D2D9924" w:rsidR="00D153B9" w:rsidRPr="00E075B4" w:rsidRDefault="00620CEB" w:rsidP="00CF7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75B4">
              <w:rPr>
                <w:sz w:val="20"/>
                <w:szCs w:val="20"/>
              </w:rPr>
              <w:t>Created Document</w:t>
            </w:r>
          </w:p>
        </w:tc>
      </w:tr>
      <w:tr w:rsidR="00D153B9" w:rsidRPr="00E075B4" w14:paraId="56931222" w14:textId="77777777" w:rsidTr="00D15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0E52C28" w14:textId="04B7E3A4" w:rsidR="00D153B9" w:rsidRPr="00E075B4" w:rsidRDefault="00D153B9" w:rsidP="00CF7FA2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2DBD904" w14:textId="59E36C20" w:rsidR="00D153B9" w:rsidRPr="00E075B4" w:rsidRDefault="00D153B9" w:rsidP="00CF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37214A2B" w14:textId="1167E5B1" w:rsidR="00D153B9" w:rsidRPr="00E075B4" w:rsidRDefault="00D153B9" w:rsidP="00CF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32713B0" w14:textId="71BA414C" w:rsidR="00D153B9" w:rsidRPr="00E075B4" w:rsidRDefault="00D153B9" w:rsidP="00CF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53B9" w:rsidRPr="00E075B4" w14:paraId="2790EEFC" w14:textId="77777777" w:rsidTr="00D15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3608741" w14:textId="48C2A78D" w:rsidR="00D153B9" w:rsidRPr="00E075B4" w:rsidRDefault="00D153B9" w:rsidP="00CF7FA2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9317BB6" w14:textId="5EA3B0CE" w:rsidR="00D153B9" w:rsidRPr="00E075B4" w:rsidRDefault="00D153B9" w:rsidP="00CF7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A63F0AC" w14:textId="546C6D23" w:rsidR="00D153B9" w:rsidRPr="00E075B4" w:rsidRDefault="00D153B9" w:rsidP="00CF7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6714E48D" w14:textId="1DA4C027" w:rsidR="00D153B9" w:rsidRPr="00E075B4" w:rsidRDefault="00D153B9" w:rsidP="00CF7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762AEE" w14:textId="0AF77E8F" w:rsidR="00CF7FA2" w:rsidRPr="00E075B4" w:rsidRDefault="00CF7FA2" w:rsidP="00CF7FA2">
      <w:pPr>
        <w:rPr>
          <w:sz w:val="20"/>
          <w:szCs w:val="20"/>
        </w:rPr>
      </w:pPr>
    </w:p>
    <w:p w14:paraId="53BEFB21" w14:textId="18D7DDEE" w:rsidR="00D153B9" w:rsidRPr="002348D6" w:rsidRDefault="002348D6" w:rsidP="00D153B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</w:t>
      </w:r>
      <w:r w:rsidR="00D153B9" w:rsidRPr="00E075B4">
        <w:rPr>
          <w:b/>
          <w:bCs/>
          <w:caps/>
          <w:sz w:val="24"/>
          <w:szCs w:val="24"/>
        </w:rPr>
        <w:t>:</w:t>
      </w:r>
    </w:p>
    <w:p w14:paraId="2C69B1CE" w14:textId="77777777" w:rsidR="002348D6" w:rsidRPr="002348D6" w:rsidRDefault="002348D6" w:rsidP="002348D6">
      <w:pPr>
        <w:rPr>
          <w:b/>
          <w:bCs/>
          <w:sz w:val="24"/>
          <w:szCs w:val="24"/>
        </w:rPr>
      </w:pPr>
    </w:p>
    <w:p w14:paraId="05C7735C" w14:textId="32F2CC47" w:rsidR="002348D6" w:rsidRPr="00666475" w:rsidRDefault="002348D6" w:rsidP="002348D6">
      <w:pPr>
        <w:rPr>
          <w:sz w:val="22"/>
          <w:szCs w:val="22"/>
        </w:rPr>
      </w:pPr>
      <w:r w:rsidRPr="00666475">
        <w:rPr>
          <w:sz w:val="22"/>
          <w:szCs w:val="22"/>
        </w:rPr>
        <w:t xml:space="preserve">The Zedra External Collaboration Platform is a solution based on </w:t>
      </w:r>
      <w:r w:rsidRPr="00666475">
        <w:rPr>
          <w:b/>
          <w:bCs/>
          <w:sz w:val="22"/>
          <w:szCs w:val="22"/>
        </w:rPr>
        <w:t>SharePoint Online</w:t>
      </w:r>
      <w:r w:rsidRPr="00666475">
        <w:rPr>
          <w:sz w:val="22"/>
          <w:szCs w:val="22"/>
        </w:rPr>
        <w:t xml:space="preserve"> which allows </w:t>
      </w:r>
      <w:r w:rsidR="00CC4DB9" w:rsidRPr="00666475">
        <w:rPr>
          <w:sz w:val="22"/>
          <w:szCs w:val="22"/>
        </w:rPr>
        <w:t>users</w:t>
      </w:r>
      <w:r w:rsidRPr="00666475">
        <w:rPr>
          <w:sz w:val="22"/>
          <w:szCs w:val="22"/>
        </w:rPr>
        <w:t xml:space="preserve"> to easily collaborate on documents and content with Zedra Staff. Users can upload, share and manage content and documents using </w:t>
      </w:r>
      <w:r w:rsidR="00CC4DB9" w:rsidRPr="00666475">
        <w:rPr>
          <w:sz w:val="22"/>
          <w:szCs w:val="22"/>
        </w:rPr>
        <w:t>in a familiar and intuitive manner.</w:t>
      </w:r>
    </w:p>
    <w:p w14:paraId="44F51AAA" w14:textId="6C516BA8" w:rsidR="009D4C74" w:rsidRPr="00E075B4" w:rsidRDefault="009D4C74" w:rsidP="009D4C74">
      <w:pPr>
        <w:ind w:firstLine="360"/>
        <w:rPr>
          <w:sz w:val="20"/>
          <w:szCs w:val="20"/>
        </w:rPr>
      </w:pPr>
    </w:p>
    <w:p w14:paraId="4DF68021" w14:textId="182B01EA" w:rsidR="00B556B5" w:rsidRPr="00E075B4" w:rsidRDefault="00B556B5" w:rsidP="00B556B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E075B4">
        <w:rPr>
          <w:b/>
          <w:bCs/>
          <w:sz w:val="24"/>
          <w:szCs w:val="24"/>
        </w:rPr>
        <w:t>Objective</w:t>
      </w:r>
      <w:r w:rsidRPr="00E075B4">
        <w:rPr>
          <w:b/>
          <w:bCs/>
          <w:caps/>
          <w:sz w:val="24"/>
          <w:szCs w:val="24"/>
        </w:rPr>
        <w:t>:</w:t>
      </w:r>
    </w:p>
    <w:p w14:paraId="770D76A4" w14:textId="048E5633" w:rsidR="00B556B5" w:rsidRPr="00E075B4" w:rsidRDefault="00B556B5" w:rsidP="00B556B5">
      <w:pPr>
        <w:rPr>
          <w:b/>
          <w:bCs/>
          <w:sz w:val="20"/>
          <w:szCs w:val="20"/>
        </w:rPr>
      </w:pPr>
    </w:p>
    <w:p w14:paraId="481809C0" w14:textId="77777777" w:rsidR="00B556B5" w:rsidRPr="00666475" w:rsidRDefault="00B556B5" w:rsidP="00B556B5">
      <w:pPr>
        <w:rPr>
          <w:sz w:val="22"/>
          <w:szCs w:val="22"/>
        </w:rPr>
      </w:pPr>
      <w:r w:rsidRPr="00666475">
        <w:rPr>
          <w:sz w:val="22"/>
          <w:szCs w:val="22"/>
        </w:rPr>
        <w:t>The objective of this document is:</w:t>
      </w:r>
    </w:p>
    <w:p w14:paraId="638D8EF5" w14:textId="32AD441E" w:rsidR="00B556B5" w:rsidRPr="00666475" w:rsidRDefault="00B556B5" w:rsidP="00B556B5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66475">
        <w:rPr>
          <w:sz w:val="22"/>
          <w:szCs w:val="22"/>
        </w:rPr>
        <w:t xml:space="preserve">To provide </w:t>
      </w:r>
      <w:r w:rsidR="00E67CF8" w:rsidRPr="00666475">
        <w:rPr>
          <w:sz w:val="22"/>
          <w:szCs w:val="22"/>
        </w:rPr>
        <w:t xml:space="preserve">appropriate training </w:t>
      </w:r>
      <w:r w:rsidR="00BB474B" w:rsidRPr="00666475">
        <w:rPr>
          <w:sz w:val="22"/>
          <w:szCs w:val="22"/>
        </w:rPr>
        <w:t xml:space="preserve">and </w:t>
      </w:r>
      <w:r w:rsidR="00E67CF8" w:rsidRPr="00666475">
        <w:rPr>
          <w:sz w:val="22"/>
          <w:szCs w:val="22"/>
        </w:rPr>
        <w:t>guidance for</w:t>
      </w:r>
      <w:r w:rsidR="00BB474B" w:rsidRPr="00666475">
        <w:rPr>
          <w:sz w:val="22"/>
          <w:szCs w:val="22"/>
        </w:rPr>
        <w:t xml:space="preserve"> non-Zedra Staff on how to use </w:t>
      </w:r>
      <w:r w:rsidR="00E67CF8" w:rsidRPr="00666475">
        <w:rPr>
          <w:sz w:val="22"/>
          <w:szCs w:val="22"/>
        </w:rPr>
        <w:t xml:space="preserve">the </w:t>
      </w:r>
      <w:r w:rsidR="00E67CF8" w:rsidRPr="00666475">
        <w:rPr>
          <w:b/>
          <w:bCs/>
          <w:sz w:val="22"/>
          <w:szCs w:val="22"/>
        </w:rPr>
        <w:t>Zedra</w:t>
      </w:r>
      <w:r w:rsidR="00E67CF8" w:rsidRPr="00666475">
        <w:rPr>
          <w:sz w:val="22"/>
          <w:szCs w:val="22"/>
        </w:rPr>
        <w:t xml:space="preserve"> </w:t>
      </w:r>
      <w:r w:rsidR="00E67CF8" w:rsidRPr="00666475">
        <w:rPr>
          <w:b/>
          <w:bCs/>
          <w:sz w:val="22"/>
          <w:szCs w:val="22"/>
        </w:rPr>
        <w:t>External</w:t>
      </w:r>
      <w:r w:rsidR="00E67CF8" w:rsidRPr="00666475">
        <w:rPr>
          <w:sz w:val="22"/>
          <w:szCs w:val="22"/>
        </w:rPr>
        <w:t xml:space="preserve"> </w:t>
      </w:r>
      <w:r w:rsidR="00E67CF8" w:rsidRPr="00666475">
        <w:rPr>
          <w:b/>
          <w:bCs/>
          <w:sz w:val="22"/>
          <w:szCs w:val="22"/>
        </w:rPr>
        <w:t>Collaboration</w:t>
      </w:r>
      <w:r w:rsidR="00E67CF8" w:rsidRPr="00666475">
        <w:rPr>
          <w:sz w:val="22"/>
          <w:szCs w:val="22"/>
        </w:rPr>
        <w:t xml:space="preserve"> Platform</w:t>
      </w:r>
      <w:r w:rsidR="00BB474B" w:rsidRPr="00666475">
        <w:rPr>
          <w:sz w:val="22"/>
          <w:szCs w:val="22"/>
        </w:rPr>
        <w:t>.</w:t>
      </w:r>
    </w:p>
    <w:p w14:paraId="4A6083CB" w14:textId="77777777" w:rsidR="00BB474B" w:rsidRPr="00E075B4" w:rsidRDefault="00BB474B" w:rsidP="00BB474B">
      <w:pPr>
        <w:pStyle w:val="ListParagraph"/>
        <w:ind w:left="780"/>
        <w:rPr>
          <w:sz w:val="20"/>
          <w:szCs w:val="20"/>
        </w:rPr>
      </w:pPr>
    </w:p>
    <w:p w14:paraId="0317E42E" w14:textId="77777777" w:rsidR="00E67CF8" w:rsidRPr="00E075B4" w:rsidRDefault="00E67CF8" w:rsidP="00E67CF8">
      <w:pPr>
        <w:rPr>
          <w:sz w:val="20"/>
          <w:szCs w:val="20"/>
        </w:rPr>
      </w:pPr>
    </w:p>
    <w:p w14:paraId="0F0BACF2" w14:textId="77777777" w:rsidR="00B556B5" w:rsidRPr="00E075B4" w:rsidRDefault="00B556B5" w:rsidP="00B556B5">
      <w:pPr>
        <w:rPr>
          <w:sz w:val="20"/>
          <w:szCs w:val="20"/>
        </w:rPr>
      </w:pPr>
    </w:p>
    <w:p w14:paraId="0045CEF4" w14:textId="77777777" w:rsidR="00B556B5" w:rsidRPr="00E075B4" w:rsidRDefault="00B556B5" w:rsidP="00B556B5">
      <w:pPr>
        <w:rPr>
          <w:sz w:val="20"/>
          <w:szCs w:val="20"/>
        </w:rPr>
      </w:pPr>
    </w:p>
    <w:p w14:paraId="2B739DAE" w14:textId="4D1BEAB0" w:rsidR="006A17FA" w:rsidRPr="00E075B4" w:rsidRDefault="006A17FA">
      <w:pPr>
        <w:spacing w:after="200"/>
        <w:rPr>
          <w:sz w:val="20"/>
          <w:szCs w:val="20"/>
        </w:rPr>
      </w:pPr>
      <w:r w:rsidRPr="00E075B4">
        <w:rPr>
          <w:sz w:val="20"/>
          <w:szCs w:val="20"/>
        </w:rPr>
        <w:br w:type="page"/>
      </w:r>
    </w:p>
    <w:p w14:paraId="36EFEE4F" w14:textId="0D328428" w:rsidR="002E090C" w:rsidRPr="00666475" w:rsidRDefault="006A17FA" w:rsidP="000D067C">
      <w:pPr>
        <w:pStyle w:val="Heading4"/>
        <w:numPr>
          <w:ilvl w:val="0"/>
          <w:numId w:val="2"/>
        </w:numPr>
        <w:rPr>
          <w:rFonts w:cs="Arial"/>
          <w:bCs/>
          <w:sz w:val="22"/>
          <w:szCs w:val="22"/>
        </w:rPr>
      </w:pPr>
      <w:bookmarkStart w:id="1" w:name="_Hlk52800604"/>
      <w:r w:rsidRPr="00E075B4">
        <w:rPr>
          <w:rFonts w:cs="Arial"/>
          <w:color w:val="003399"/>
          <w:sz w:val="28"/>
          <w:szCs w:val="28"/>
          <w14:props3d w14:extrusionH="0" w14:contourW="0" w14:prstMaterial="matte"/>
        </w:rPr>
        <w:lastRenderedPageBreak/>
        <w:t xml:space="preserve"> </w:t>
      </w:r>
      <w:r w:rsidR="009C45B9" w:rsidRPr="00E075B4">
        <w:rPr>
          <w:rFonts w:cs="Arial"/>
          <w:caps w:val="0"/>
          <w:color w:val="003399"/>
          <w:sz w:val="28"/>
          <w:szCs w:val="28"/>
          <w14:props3d w14:extrusionH="0" w14:contourW="0" w14:prstMaterial="matte"/>
        </w:rPr>
        <w:t>ACCESS</w:t>
      </w:r>
      <w:bookmarkEnd w:id="1"/>
      <w:r w:rsidR="009157A2">
        <w:rPr>
          <w:rFonts w:cs="Arial"/>
          <w:caps w:val="0"/>
          <w:color w:val="003399"/>
          <w:sz w:val="28"/>
          <w:szCs w:val="28"/>
          <w14:props3d w14:extrusionH="0" w14:contourW="0" w14:prstMaterial="matte"/>
        </w:rPr>
        <w:br/>
      </w:r>
      <w:r w:rsidR="00A348F9" w:rsidRPr="00E075B4">
        <w:rPr>
          <w:rFonts w:cs="Arial"/>
          <w:color w:val="auto"/>
          <w:sz w:val="28"/>
          <w:szCs w:val="28"/>
        </w:rPr>
        <w:br/>
      </w:r>
    </w:p>
    <w:p w14:paraId="34872BAB" w14:textId="18CDCC0C" w:rsidR="00F80CC5" w:rsidRPr="00666475" w:rsidRDefault="00EE3EA6" w:rsidP="00212CD6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66475">
        <w:rPr>
          <w:sz w:val="22"/>
          <w:szCs w:val="22"/>
        </w:rPr>
        <w:t xml:space="preserve">An </w:t>
      </w:r>
      <w:r w:rsidRPr="00666475">
        <w:rPr>
          <w:b/>
          <w:bCs/>
          <w:sz w:val="22"/>
          <w:szCs w:val="22"/>
        </w:rPr>
        <w:t>Invitation</w:t>
      </w:r>
      <w:r w:rsidRPr="00666475">
        <w:rPr>
          <w:sz w:val="22"/>
          <w:szCs w:val="22"/>
        </w:rPr>
        <w:t xml:space="preserve"> will be sent to the email address you provided to the person of contact within Zedra.</w:t>
      </w:r>
      <w:r w:rsidR="009157A2" w:rsidRPr="00666475">
        <w:rPr>
          <w:sz w:val="22"/>
          <w:szCs w:val="22"/>
        </w:rPr>
        <w:t xml:space="preserve"> </w:t>
      </w:r>
      <w:r w:rsidR="00F80CC5" w:rsidRPr="00666475">
        <w:rPr>
          <w:sz w:val="22"/>
          <w:szCs w:val="22"/>
        </w:rPr>
        <w:t xml:space="preserve">Access the </w:t>
      </w:r>
      <w:r w:rsidR="00F80CC5" w:rsidRPr="00666475">
        <w:rPr>
          <w:b/>
          <w:bCs/>
          <w:sz w:val="22"/>
          <w:szCs w:val="22"/>
        </w:rPr>
        <w:t>External</w:t>
      </w:r>
      <w:r w:rsidR="00F80CC5" w:rsidRPr="00666475">
        <w:rPr>
          <w:sz w:val="22"/>
          <w:szCs w:val="22"/>
        </w:rPr>
        <w:t xml:space="preserve"> </w:t>
      </w:r>
      <w:r w:rsidR="00F80CC5" w:rsidRPr="00666475">
        <w:rPr>
          <w:b/>
          <w:bCs/>
          <w:sz w:val="22"/>
          <w:szCs w:val="22"/>
        </w:rPr>
        <w:t>Collaboration</w:t>
      </w:r>
      <w:r w:rsidR="00F80CC5" w:rsidRPr="00666475">
        <w:rPr>
          <w:sz w:val="22"/>
          <w:szCs w:val="22"/>
        </w:rPr>
        <w:t xml:space="preserve"> platform by clicking the </w:t>
      </w:r>
      <w:r w:rsidR="00F80CC5" w:rsidRPr="00666475">
        <w:rPr>
          <w:b/>
          <w:bCs/>
          <w:sz w:val="22"/>
          <w:szCs w:val="22"/>
        </w:rPr>
        <w:t>Open</w:t>
      </w:r>
      <w:r w:rsidR="00F80CC5" w:rsidRPr="00666475">
        <w:rPr>
          <w:sz w:val="22"/>
          <w:szCs w:val="22"/>
        </w:rPr>
        <w:t xml:space="preserve"> link.</w:t>
      </w:r>
    </w:p>
    <w:p w14:paraId="65992097" w14:textId="77777777" w:rsidR="00CC4DB9" w:rsidRPr="00CC4DB9" w:rsidRDefault="00CC4DB9" w:rsidP="00CC4DB9">
      <w:pPr>
        <w:rPr>
          <w:sz w:val="20"/>
          <w:szCs w:val="20"/>
        </w:rPr>
      </w:pPr>
    </w:p>
    <w:p w14:paraId="367B2E06" w14:textId="494DFFDF" w:rsidR="00EE3EA6" w:rsidRPr="00666475" w:rsidRDefault="00EE3EA6" w:rsidP="00674147">
      <w:pPr>
        <w:rPr>
          <w:sz w:val="22"/>
          <w:szCs w:val="22"/>
        </w:rPr>
      </w:pPr>
      <w:r w:rsidRPr="00E075B4">
        <w:rPr>
          <w:noProof/>
        </w:rPr>
        <w:drawing>
          <wp:inline distT="0" distB="0" distL="0" distR="0" wp14:anchorId="2DB14AD0" wp14:editId="76A5C988">
            <wp:extent cx="3277235" cy="2847975"/>
            <wp:effectExtent l="19050" t="19050" r="1841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11" t="2623" r="15274" b="12616"/>
                    <a:stretch/>
                  </pic:blipFill>
                  <pic:spPr bwMode="auto">
                    <a:xfrm>
                      <a:off x="0" y="0"/>
                      <a:ext cx="3291905" cy="2860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4147" w:rsidRPr="00E075B4">
        <w:rPr>
          <w:sz w:val="20"/>
          <w:szCs w:val="20"/>
        </w:rPr>
        <w:br/>
      </w:r>
    </w:p>
    <w:p w14:paraId="671F4522" w14:textId="28DABBE6" w:rsidR="00F80CC5" w:rsidRPr="00666475" w:rsidRDefault="00674147" w:rsidP="00674147">
      <w:pPr>
        <w:pStyle w:val="ListParagraph"/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666475">
        <w:rPr>
          <w:sz w:val="22"/>
          <w:szCs w:val="22"/>
        </w:rPr>
        <w:t xml:space="preserve">Click on the </w:t>
      </w:r>
      <w:r w:rsidRPr="00666475">
        <w:rPr>
          <w:b/>
          <w:bCs/>
          <w:sz w:val="22"/>
          <w:szCs w:val="22"/>
        </w:rPr>
        <w:t xml:space="preserve">“Send Code” </w:t>
      </w:r>
      <w:r w:rsidRPr="00666475">
        <w:rPr>
          <w:sz w:val="22"/>
          <w:szCs w:val="22"/>
        </w:rPr>
        <w:t xml:space="preserve">and you will receive an </w:t>
      </w:r>
      <w:r w:rsidRPr="00666475">
        <w:rPr>
          <w:b/>
          <w:bCs/>
          <w:sz w:val="22"/>
          <w:szCs w:val="22"/>
        </w:rPr>
        <w:t>authentication</w:t>
      </w:r>
      <w:r w:rsidRPr="00666475">
        <w:rPr>
          <w:sz w:val="22"/>
          <w:szCs w:val="22"/>
        </w:rPr>
        <w:t xml:space="preserve"> code via </w:t>
      </w:r>
      <w:r w:rsidRPr="00666475">
        <w:rPr>
          <w:b/>
          <w:bCs/>
          <w:sz w:val="22"/>
          <w:szCs w:val="22"/>
        </w:rPr>
        <w:t>email</w:t>
      </w:r>
    </w:p>
    <w:p w14:paraId="62E02B84" w14:textId="6D2208D3" w:rsidR="00513258" w:rsidRPr="00E075B4" w:rsidRDefault="00674147" w:rsidP="00DE1E28">
      <w:pPr>
        <w:rPr>
          <w:sz w:val="20"/>
          <w:szCs w:val="20"/>
        </w:rPr>
      </w:pPr>
      <w:r w:rsidRPr="00E075B4">
        <w:rPr>
          <w:noProof/>
          <w:sz w:val="20"/>
          <w:szCs w:val="20"/>
        </w:rPr>
        <w:drawing>
          <wp:inline distT="0" distB="0" distL="0" distR="0" wp14:anchorId="6C87FCEF" wp14:editId="37BC01A9">
            <wp:extent cx="3340281" cy="3562350"/>
            <wp:effectExtent l="19050" t="19050" r="127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189" cy="3572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3258" w:rsidRPr="00E075B4">
        <w:rPr>
          <w:sz w:val="20"/>
          <w:szCs w:val="20"/>
        </w:rPr>
        <w:t>:</w:t>
      </w:r>
    </w:p>
    <w:p w14:paraId="4DB967AF" w14:textId="75AD7E7F" w:rsidR="009D4C74" w:rsidRDefault="009D4C74" w:rsidP="00DE1E28">
      <w:pPr>
        <w:rPr>
          <w:sz w:val="20"/>
          <w:szCs w:val="20"/>
        </w:rPr>
      </w:pPr>
    </w:p>
    <w:p w14:paraId="1BDAC1E7" w14:textId="77777777" w:rsidR="00E075B4" w:rsidRPr="00E075B4" w:rsidRDefault="00E075B4" w:rsidP="00DE1E28">
      <w:pPr>
        <w:rPr>
          <w:sz w:val="20"/>
          <w:szCs w:val="20"/>
        </w:rPr>
      </w:pPr>
    </w:p>
    <w:p w14:paraId="6714C647" w14:textId="17ED1BE2" w:rsidR="0032057F" w:rsidRPr="00666475" w:rsidRDefault="00674147" w:rsidP="00EF6BC9">
      <w:pPr>
        <w:pStyle w:val="ListParagraph"/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666475">
        <w:rPr>
          <w:sz w:val="22"/>
          <w:szCs w:val="22"/>
        </w:rPr>
        <w:lastRenderedPageBreak/>
        <w:t xml:space="preserve">Copy the </w:t>
      </w:r>
      <w:r w:rsidRPr="00666475">
        <w:rPr>
          <w:b/>
          <w:bCs/>
          <w:sz w:val="22"/>
          <w:szCs w:val="22"/>
        </w:rPr>
        <w:t>Authentication</w:t>
      </w:r>
      <w:r w:rsidRPr="00666475">
        <w:rPr>
          <w:sz w:val="22"/>
          <w:szCs w:val="22"/>
        </w:rPr>
        <w:t xml:space="preserve"> </w:t>
      </w:r>
      <w:r w:rsidRPr="00666475">
        <w:rPr>
          <w:b/>
          <w:bCs/>
          <w:sz w:val="22"/>
          <w:szCs w:val="22"/>
        </w:rPr>
        <w:t>code</w:t>
      </w:r>
      <w:r w:rsidRPr="00666475">
        <w:rPr>
          <w:sz w:val="22"/>
          <w:szCs w:val="22"/>
        </w:rPr>
        <w:t xml:space="preserve"> and then go back to the browser Window</w:t>
      </w:r>
      <w:r w:rsidR="00EF6BC9" w:rsidRPr="00666475">
        <w:rPr>
          <w:sz w:val="22"/>
          <w:szCs w:val="22"/>
        </w:rPr>
        <w:t xml:space="preserve"> in which you opened the </w:t>
      </w:r>
      <w:r w:rsidR="00EF6BC9" w:rsidRPr="00666475">
        <w:rPr>
          <w:b/>
          <w:bCs/>
          <w:sz w:val="22"/>
          <w:szCs w:val="22"/>
        </w:rPr>
        <w:t>External</w:t>
      </w:r>
      <w:r w:rsidR="00EF6BC9" w:rsidRPr="00666475">
        <w:rPr>
          <w:sz w:val="22"/>
          <w:szCs w:val="22"/>
        </w:rPr>
        <w:t xml:space="preserve"> </w:t>
      </w:r>
      <w:r w:rsidR="00EF6BC9" w:rsidRPr="00666475">
        <w:rPr>
          <w:b/>
          <w:bCs/>
          <w:sz w:val="22"/>
          <w:szCs w:val="22"/>
        </w:rPr>
        <w:t>Collaboration</w:t>
      </w:r>
      <w:r w:rsidR="00EF6BC9" w:rsidRPr="00666475">
        <w:rPr>
          <w:sz w:val="22"/>
          <w:szCs w:val="22"/>
        </w:rPr>
        <w:t xml:space="preserve"> </w:t>
      </w:r>
      <w:r w:rsidR="00EF6BC9" w:rsidRPr="00666475">
        <w:rPr>
          <w:b/>
          <w:bCs/>
          <w:sz w:val="22"/>
          <w:szCs w:val="22"/>
        </w:rPr>
        <w:t>Link</w:t>
      </w:r>
      <w:r w:rsidR="00EF6BC9" w:rsidRPr="00666475">
        <w:rPr>
          <w:sz w:val="22"/>
          <w:szCs w:val="22"/>
        </w:rPr>
        <w:t xml:space="preserve"> </w:t>
      </w:r>
      <w:r w:rsidRPr="00666475">
        <w:rPr>
          <w:sz w:val="22"/>
          <w:szCs w:val="22"/>
        </w:rPr>
        <w:t xml:space="preserve"> </w:t>
      </w:r>
    </w:p>
    <w:p w14:paraId="6B57055D" w14:textId="7524AEBD" w:rsidR="00674147" w:rsidRPr="00E075B4" w:rsidRDefault="007F42B9" w:rsidP="00DE1E28">
      <w:pPr>
        <w:rPr>
          <w:sz w:val="20"/>
          <w:szCs w:val="20"/>
        </w:rPr>
      </w:pPr>
      <w:r w:rsidRPr="007F42B9">
        <w:rPr>
          <w:noProof/>
          <w:sz w:val="20"/>
          <w:szCs w:val="20"/>
        </w:rPr>
        <w:drawing>
          <wp:inline distT="0" distB="0" distL="0" distR="0" wp14:anchorId="1B508FAF" wp14:editId="47EF2F50">
            <wp:extent cx="5181190" cy="3000375"/>
            <wp:effectExtent l="19050" t="19050" r="196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375"/>
                    <a:stretch/>
                  </pic:blipFill>
                  <pic:spPr bwMode="auto">
                    <a:xfrm>
                      <a:off x="0" y="0"/>
                      <a:ext cx="5200861" cy="3011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6BC9" w:rsidRPr="00E075B4">
        <w:rPr>
          <w:sz w:val="20"/>
          <w:szCs w:val="20"/>
        </w:rPr>
        <w:br/>
      </w:r>
    </w:p>
    <w:p w14:paraId="5A16F2D6" w14:textId="2A19B7B6" w:rsidR="0032057F" w:rsidRPr="00666475" w:rsidRDefault="00EF6BC9" w:rsidP="003C0F34">
      <w:pPr>
        <w:pStyle w:val="ListParagraph"/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666475">
        <w:rPr>
          <w:sz w:val="22"/>
          <w:szCs w:val="22"/>
        </w:rPr>
        <w:t xml:space="preserve">Enter the </w:t>
      </w:r>
      <w:r w:rsidRPr="00666475">
        <w:rPr>
          <w:b/>
          <w:bCs/>
          <w:sz w:val="22"/>
          <w:szCs w:val="22"/>
        </w:rPr>
        <w:t>Authentication</w:t>
      </w:r>
      <w:r w:rsidRPr="00666475">
        <w:rPr>
          <w:sz w:val="22"/>
          <w:szCs w:val="22"/>
        </w:rPr>
        <w:t xml:space="preserve"> </w:t>
      </w:r>
      <w:r w:rsidRPr="00666475">
        <w:rPr>
          <w:b/>
          <w:bCs/>
          <w:sz w:val="22"/>
          <w:szCs w:val="22"/>
        </w:rPr>
        <w:t>code</w:t>
      </w:r>
      <w:r w:rsidRPr="00666475">
        <w:rPr>
          <w:sz w:val="22"/>
          <w:szCs w:val="22"/>
        </w:rPr>
        <w:t xml:space="preserve"> mentioned above and click verify</w:t>
      </w:r>
    </w:p>
    <w:p w14:paraId="26EA882A" w14:textId="1D8A2C4E" w:rsidR="0032057F" w:rsidRPr="00E075B4" w:rsidRDefault="004C27AF" w:rsidP="00DE1E28">
      <w:pPr>
        <w:rPr>
          <w:sz w:val="20"/>
          <w:szCs w:val="20"/>
        </w:rPr>
      </w:pPr>
      <w:r w:rsidRPr="004C27AF">
        <w:rPr>
          <w:noProof/>
          <w:sz w:val="20"/>
          <w:szCs w:val="20"/>
        </w:rPr>
        <w:drawing>
          <wp:inline distT="0" distB="0" distL="0" distR="0" wp14:anchorId="58D26402" wp14:editId="451620BD">
            <wp:extent cx="3435070" cy="4286250"/>
            <wp:effectExtent l="19050" t="19050" r="1333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32" t="16610" r="30080" b="5532"/>
                    <a:stretch/>
                  </pic:blipFill>
                  <pic:spPr bwMode="auto">
                    <a:xfrm>
                      <a:off x="0" y="0"/>
                      <a:ext cx="3450945" cy="43060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61718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D86D2" w14:textId="47F78D58" w:rsidR="00E075B4" w:rsidRPr="00666475" w:rsidRDefault="009C45B9" w:rsidP="00221E3A">
      <w:pPr>
        <w:pStyle w:val="Heading4"/>
        <w:numPr>
          <w:ilvl w:val="0"/>
          <w:numId w:val="2"/>
        </w:numPr>
        <w:rPr>
          <w:rFonts w:cs="Arial"/>
          <w:bCs/>
          <w:sz w:val="22"/>
          <w:szCs w:val="22"/>
        </w:rPr>
      </w:pPr>
      <w:bookmarkStart w:id="2" w:name="_COLLABORATE"/>
      <w:bookmarkEnd w:id="2"/>
      <w:r w:rsidRPr="00E075B4">
        <w:rPr>
          <w:rFonts w:cs="Arial"/>
          <w:caps w:val="0"/>
          <w:color w:val="003399"/>
          <w:sz w:val="28"/>
          <w:szCs w:val="28"/>
          <w14:props3d w14:extrusionH="0" w14:contourW="0" w14:prstMaterial="matte"/>
        </w:rPr>
        <w:lastRenderedPageBreak/>
        <w:t>COLLABORATE</w:t>
      </w:r>
      <w:r>
        <w:rPr>
          <w:rFonts w:cs="Arial"/>
          <w:caps w:val="0"/>
          <w:color w:val="003399"/>
          <w:sz w:val="28"/>
          <w:szCs w:val="28"/>
          <w14:props3d w14:extrusionH="0" w14:contourW="0" w14:prstMaterial="matte"/>
        </w:rPr>
        <w:t xml:space="preserve"> </w:t>
      </w:r>
      <w:r>
        <w:rPr>
          <w:rFonts w:cs="Arial"/>
          <w:bCs/>
          <w:caps w:val="0"/>
          <w:sz w:val="20"/>
          <w:szCs w:val="20"/>
        </w:rPr>
        <w:br/>
      </w:r>
      <w:r>
        <w:rPr>
          <w:rFonts w:cs="Arial"/>
          <w:bCs/>
          <w:caps w:val="0"/>
          <w:sz w:val="20"/>
          <w:szCs w:val="20"/>
        </w:rPr>
        <w:br/>
      </w:r>
    </w:p>
    <w:p w14:paraId="4131A238" w14:textId="52277325" w:rsidR="00DD7ED5" w:rsidRPr="00666475" w:rsidRDefault="00E075B4" w:rsidP="00E86977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666475">
        <w:rPr>
          <w:sz w:val="22"/>
          <w:szCs w:val="22"/>
        </w:rPr>
        <w:t xml:space="preserve">After you verify the </w:t>
      </w:r>
      <w:r w:rsidRPr="00666475">
        <w:rPr>
          <w:b/>
          <w:bCs/>
          <w:sz w:val="22"/>
          <w:szCs w:val="22"/>
        </w:rPr>
        <w:t>Authentication</w:t>
      </w:r>
      <w:r w:rsidRPr="00666475">
        <w:rPr>
          <w:sz w:val="22"/>
          <w:szCs w:val="22"/>
        </w:rPr>
        <w:t xml:space="preserve"> </w:t>
      </w:r>
      <w:r w:rsidRPr="00666475">
        <w:rPr>
          <w:b/>
          <w:bCs/>
          <w:sz w:val="22"/>
          <w:szCs w:val="22"/>
        </w:rPr>
        <w:t>code</w:t>
      </w:r>
      <w:r w:rsidRPr="00666475">
        <w:rPr>
          <w:sz w:val="22"/>
          <w:szCs w:val="22"/>
        </w:rPr>
        <w:t>, you will be directed to the following window</w:t>
      </w:r>
      <w:r w:rsidR="00E86977" w:rsidRPr="00666475">
        <w:rPr>
          <w:sz w:val="22"/>
          <w:szCs w:val="22"/>
        </w:rPr>
        <w:t>, which allows you to upload documents and</w:t>
      </w:r>
      <w:r w:rsidR="00A41407" w:rsidRPr="00666475">
        <w:rPr>
          <w:sz w:val="22"/>
          <w:szCs w:val="22"/>
        </w:rPr>
        <w:t xml:space="preserve"> entire</w:t>
      </w:r>
      <w:r w:rsidR="00E86977" w:rsidRPr="00666475">
        <w:rPr>
          <w:sz w:val="22"/>
          <w:szCs w:val="22"/>
        </w:rPr>
        <w:t xml:space="preserve"> folders</w:t>
      </w:r>
      <w:r w:rsidR="00A41407" w:rsidRPr="00666475">
        <w:rPr>
          <w:sz w:val="22"/>
          <w:szCs w:val="22"/>
        </w:rPr>
        <w:t xml:space="preserve"> or</w:t>
      </w:r>
      <w:r w:rsidR="00E86977" w:rsidRPr="00666475">
        <w:rPr>
          <w:sz w:val="22"/>
          <w:szCs w:val="22"/>
        </w:rPr>
        <w:t xml:space="preserve"> create folders so that you can customize the structure of the project. </w:t>
      </w:r>
    </w:p>
    <w:p w14:paraId="68746E08" w14:textId="6E008CF2" w:rsidR="00DD7ED5" w:rsidRDefault="00DD7ED5" w:rsidP="00DD7ED5">
      <w:pPr>
        <w:rPr>
          <w:sz w:val="20"/>
          <w:szCs w:val="20"/>
        </w:rPr>
      </w:pPr>
    </w:p>
    <w:p w14:paraId="04006314" w14:textId="262C0A8A" w:rsidR="00DD7ED5" w:rsidRPr="00DD7ED5" w:rsidRDefault="00DD7ED5" w:rsidP="00DD7ED5">
      <w:r w:rsidRPr="00DD7ED5">
        <w:rPr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2F76352F" wp14:editId="44D78CF6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6309360" cy="2552700"/>
            <wp:effectExtent l="19050" t="19050" r="15240" b="190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82"/>
                    <a:stretch/>
                  </pic:blipFill>
                  <pic:spPr bwMode="auto">
                    <a:xfrm>
                      <a:off x="0" y="0"/>
                      <a:ext cx="6309360" cy="2552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61718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7ED5">
        <w:t>Upload Files/folders:</w:t>
      </w:r>
    </w:p>
    <w:p w14:paraId="0E013775" w14:textId="77777777" w:rsidR="00DD7ED5" w:rsidRDefault="00DD7ED5" w:rsidP="00DD7ED5">
      <w:pPr>
        <w:rPr>
          <w:sz w:val="20"/>
          <w:szCs w:val="20"/>
        </w:rPr>
      </w:pPr>
    </w:p>
    <w:p w14:paraId="372A4451" w14:textId="77777777" w:rsidR="00221E3A" w:rsidRDefault="00221E3A" w:rsidP="00DD7ED5">
      <w:pPr>
        <w:rPr>
          <w:sz w:val="22"/>
          <w:szCs w:val="22"/>
        </w:rPr>
      </w:pPr>
    </w:p>
    <w:p w14:paraId="51111C83" w14:textId="5BF392CD" w:rsidR="00DD7ED5" w:rsidRDefault="00221E3A" w:rsidP="00DD7ED5">
      <w:r w:rsidRPr="00DD7ED5">
        <w:rPr>
          <w:noProof/>
        </w:rPr>
        <w:drawing>
          <wp:anchor distT="0" distB="0" distL="114300" distR="114300" simplePos="0" relativeHeight="251672576" behindDoc="0" locked="0" layoutInCell="1" allowOverlap="1" wp14:anchorId="2BB6EF43" wp14:editId="2A53A049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6309360" cy="2514600"/>
            <wp:effectExtent l="19050" t="19050" r="15240" b="190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398"/>
                    <a:stretch/>
                  </pic:blipFill>
                  <pic:spPr bwMode="auto">
                    <a:xfrm>
                      <a:off x="0" y="0"/>
                      <a:ext cx="6309360" cy="2514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61718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7ED5" w:rsidRPr="00DD7ED5">
        <w:rPr>
          <w:sz w:val="22"/>
          <w:szCs w:val="22"/>
        </w:rPr>
        <w:br/>
      </w:r>
      <w:r w:rsidR="00DD7ED5" w:rsidRPr="00DD7ED5">
        <w:t>Create Folders</w:t>
      </w:r>
    </w:p>
    <w:p w14:paraId="2D2D02FB" w14:textId="5D3BD8A8" w:rsidR="00221E3A" w:rsidRDefault="00221E3A" w:rsidP="00221E3A">
      <w:pPr>
        <w:pStyle w:val="ListParagraph"/>
        <w:ind w:left="360"/>
        <w:rPr>
          <w:sz w:val="22"/>
          <w:szCs w:val="22"/>
        </w:rPr>
      </w:pPr>
    </w:p>
    <w:p w14:paraId="283CE31E" w14:textId="77777777" w:rsidR="00221E3A" w:rsidRDefault="00221E3A" w:rsidP="00221E3A">
      <w:pPr>
        <w:pStyle w:val="ListParagraph"/>
        <w:ind w:left="360"/>
        <w:rPr>
          <w:sz w:val="22"/>
          <w:szCs w:val="22"/>
        </w:rPr>
      </w:pPr>
    </w:p>
    <w:p w14:paraId="66E39145" w14:textId="6538D3E1" w:rsidR="00221E3A" w:rsidRDefault="00221E3A" w:rsidP="00221E3A">
      <w:pPr>
        <w:pStyle w:val="ListParagraph"/>
        <w:ind w:left="360"/>
        <w:rPr>
          <w:sz w:val="22"/>
          <w:szCs w:val="22"/>
        </w:rPr>
      </w:pPr>
    </w:p>
    <w:p w14:paraId="502543E4" w14:textId="77777777" w:rsidR="00221E3A" w:rsidRDefault="00221E3A" w:rsidP="00221E3A">
      <w:pPr>
        <w:pStyle w:val="ListParagraph"/>
        <w:ind w:left="360"/>
        <w:rPr>
          <w:sz w:val="22"/>
          <w:szCs w:val="22"/>
        </w:rPr>
      </w:pPr>
    </w:p>
    <w:p w14:paraId="5E1C9773" w14:textId="77777777" w:rsidR="00221E3A" w:rsidRDefault="00221E3A" w:rsidP="00221E3A">
      <w:pPr>
        <w:pStyle w:val="ListParagraph"/>
        <w:ind w:left="360"/>
        <w:rPr>
          <w:sz w:val="22"/>
          <w:szCs w:val="22"/>
        </w:rPr>
      </w:pPr>
    </w:p>
    <w:p w14:paraId="1978FCE5" w14:textId="77777777" w:rsidR="00221E3A" w:rsidRDefault="00221E3A" w:rsidP="00221E3A">
      <w:pPr>
        <w:pStyle w:val="ListParagraph"/>
        <w:ind w:left="360"/>
        <w:rPr>
          <w:sz w:val="22"/>
          <w:szCs w:val="22"/>
        </w:rPr>
      </w:pPr>
    </w:p>
    <w:p w14:paraId="4DA2ED5C" w14:textId="77777777" w:rsidR="00221E3A" w:rsidRDefault="00221E3A" w:rsidP="00221E3A">
      <w:pPr>
        <w:pStyle w:val="ListParagraph"/>
        <w:ind w:left="360"/>
        <w:rPr>
          <w:sz w:val="22"/>
          <w:szCs w:val="22"/>
        </w:rPr>
      </w:pPr>
    </w:p>
    <w:p w14:paraId="44CB65AF" w14:textId="76D30469" w:rsidR="00DD7ED5" w:rsidRDefault="00221E3A" w:rsidP="00FC49AD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221E3A">
        <w:rPr>
          <w:sz w:val="22"/>
          <w:szCs w:val="22"/>
        </w:rPr>
        <w:t xml:space="preserve">Users can also </w:t>
      </w:r>
      <w:r>
        <w:rPr>
          <w:sz w:val="22"/>
          <w:szCs w:val="22"/>
        </w:rPr>
        <w:t>upload files by “dragging” the files in the appropriate folder, from your machine:</w:t>
      </w:r>
      <w:r>
        <w:rPr>
          <w:sz w:val="22"/>
          <w:szCs w:val="22"/>
        </w:rPr>
        <w:br/>
      </w:r>
    </w:p>
    <w:p w14:paraId="79105343" w14:textId="7EF64F51" w:rsidR="00221E3A" w:rsidRDefault="00221E3A" w:rsidP="00221E3A">
      <w:pPr>
        <w:rPr>
          <w:sz w:val="22"/>
          <w:szCs w:val="22"/>
        </w:rPr>
      </w:pPr>
      <w:r w:rsidRPr="00221E3A">
        <w:rPr>
          <w:noProof/>
          <w:sz w:val="22"/>
          <w:szCs w:val="22"/>
        </w:rPr>
        <w:drawing>
          <wp:inline distT="0" distB="0" distL="0" distR="0" wp14:anchorId="702B93C9" wp14:editId="3E680E50">
            <wp:extent cx="6219825" cy="51054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86" r="1420" b="1966"/>
                    <a:stretch/>
                  </pic:blipFill>
                  <pic:spPr bwMode="auto">
                    <a:xfrm>
                      <a:off x="0" y="0"/>
                      <a:ext cx="6219825" cy="5105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61718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DDB46" w14:textId="1C198C8A" w:rsidR="009157A2" w:rsidRDefault="009157A2">
      <w:pPr>
        <w:spacing w:after="20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5BEF7A7" w14:textId="6874B716" w:rsidR="009C45B9" w:rsidRDefault="002D64C7" w:rsidP="009C45B9">
      <w:pPr>
        <w:pStyle w:val="Heading4"/>
        <w:numPr>
          <w:ilvl w:val="0"/>
          <w:numId w:val="2"/>
        </w:numPr>
        <w:rPr>
          <w:rFonts w:cs="Arial"/>
          <w:caps w:val="0"/>
          <w:color w:val="003399"/>
          <w:sz w:val="28"/>
          <w:szCs w:val="28"/>
          <w14:props3d w14:extrusionH="0" w14:contourW="0" w14:prstMaterial="matte"/>
        </w:rPr>
      </w:pPr>
      <w:r w:rsidRPr="009C45B9">
        <w:rPr>
          <w:rFonts w:cs="Arial"/>
          <w:caps w:val="0"/>
          <w:color w:val="003399"/>
          <w:sz w:val="28"/>
          <w:szCs w:val="28"/>
          <w14:props3d w14:extrusionH="0" w14:contourW="0" w14:prstMaterial="matte"/>
        </w:rPr>
        <w:lastRenderedPageBreak/>
        <w:t>MANAGE CONTENT</w:t>
      </w:r>
      <w:r w:rsidR="009157A2">
        <w:rPr>
          <w:rFonts w:cs="Arial"/>
          <w:caps w:val="0"/>
          <w:color w:val="003399"/>
          <w:sz w:val="28"/>
          <w:szCs w:val="28"/>
          <w14:props3d w14:extrusionH="0" w14:contourW="0" w14:prstMaterial="matte"/>
        </w:rPr>
        <w:br/>
      </w:r>
    </w:p>
    <w:p w14:paraId="0CBEF1B4" w14:textId="2CEA2578" w:rsidR="000C1DDE" w:rsidRDefault="009157A2" w:rsidP="000C1DDE">
      <w:pPr>
        <w:rPr>
          <w:b/>
          <w:bCs/>
          <w:sz w:val="22"/>
          <w:szCs w:val="22"/>
        </w:rPr>
      </w:pPr>
      <w:r w:rsidRPr="009157A2">
        <w:rPr>
          <w:sz w:val="22"/>
          <w:szCs w:val="22"/>
        </w:rPr>
        <w:t xml:space="preserve">Users have an extensive list of options when it comes to </w:t>
      </w:r>
      <w:r>
        <w:rPr>
          <w:sz w:val="22"/>
          <w:szCs w:val="22"/>
        </w:rPr>
        <w:t>managing documents:</w:t>
      </w:r>
      <w:r>
        <w:rPr>
          <w:sz w:val="22"/>
          <w:szCs w:val="22"/>
        </w:rPr>
        <w:br/>
      </w:r>
    </w:p>
    <w:p w14:paraId="7879684E" w14:textId="11C9C748" w:rsidR="00BC66D5" w:rsidRDefault="00BC66D5" w:rsidP="002D64C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In order to edit the document users can either:</w:t>
      </w:r>
    </w:p>
    <w:p w14:paraId="271CD29F" w14:textId="65BCB547" w:rsidR="000C1DDE" w:rsidRDefault="00BC66D5" w:rsidP="00BC66D5">
      <w:pPr>
        <w:pStyle w:val="ListParagraph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r w:rsidR="000C1DDE" w:rsidRPr="002D64C7">
        <w:rPr>
          <w:sz w:val="22"/>
          <w:szCs w:val="22"/>
        </w:rPr>
        <w:t>“Open in browser”</w:t>
      </w:r>
      <w:r w:rsidR="00A15FEB" w:rsidRPr="002D64C7">
        <w:rPr>
          <w:sz w:val="22"/>
          <w:szCs w:val="22"/>
        </w:rPr>
        <w:t xml:space="preserve"> option which will open the document in a new tab, in a Web Version of Microsoft Word</w:t>
      </w:r>
      <w:r w:rsidR="002D64C7" w:rsidRPr="002D64C7">
        <w:rPr>
          <w:sz w:val="22"/>
          <w:szCs w:val="22"/>
        </w:rPr>
        <w:t>.</w:t>
      </w:r>
    </w:p>
    <w:p w14:paraId="313355AA" w14:textId="734D6B9A" w:rsidR="00BC66D5" w:rsidRPr="002D64C7" w:rsidRDefault="00BC66D5" w:rsidP="00BC66D5">
      <w:pPr>
        <w:pStyle w:val="ListParagraph"/>
        <w:ind w:left="780"/>
        <w:rPr>
          <w:sz w:val="22"/>
          <w:szCs w:val="22"/>
        </w:rPr>
      </w:pPr>
    </w:p>
    <w:p w14:paraId="47E48165" w14:textId="779B8C5D" w:rsidR="00A15FEB" w:rsidRDefault="00666475" w:rsidP="000C1DDE">
      <w:pPr>
        <w:rPr>
          <w:noProof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86B1D" wp14:editId="1AE708D6">
                <wp:simplePos x="0" y="0"/>
                <wp:positionH relativeFrom="column">
                  <wp:posOffset>3478530</wp:posOffset>
                </wp:positionH>
                <wp:positionV relativeFrom="paragraph">
                  <wp:posOffset>1579880</wp:posOffset>
                </wp:positionV>
                <wp:extent cx="159067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4B32E" id="Rectangle 27" o:spid="_x0000_s1026" style="position:absolute;margin-left:273.9pt;margin-top:124.4pt;width:125.25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" filled="f" strokecolor="#51031e [1604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D525A" wp14:editId="52AE4FE1">
                <wp:simplePos x="0" y="0"/>
                <wp:positionH relativeFrom="margin">
                  <wp:posOffset>3488055</wp:posOffset>
                </wp:positionH>
                <wp:positionV relativeFrom="paragraph">
                  <wp:posOffset>389255</wp:posOffset>
                </wp:positionV>
                <wp:extent cx="3162300" cy="257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36DCAC" id="Rectangle 26" o:spid="_x0000_s1026" style="position:absolute;margin-left:274.65pt;margin-top:30.65pt;width:249pt;height:20.2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" filled="f" strokecolor="#51031e [1604]" strokeweight="2pt">
                <w10:wrap anchorx="margin"/>
              </v:rect>
            </w:pict>
          </mc:Fallback>
        </mc:AlternateContent>
      </w:r>
      <w:r w:rsidR="000C1DDE" w:rsidRPr="000C1DDE">
        <w:rPr>
          <w:noProof/>
          <w:sz w:val="20"/>
          <w:szCs w:val="20"/>
        </w:rPr>
        <w:drawing>
          <wp:inline distT="0" distB="0" distL="0" distR="0" wp14:anchorId="18556CED" wp14:editId="1F963147">
            <wp:extent cx="6724650" cy="3310255"/>
            <wp:effectExtent l="19050" t="19050" r="19050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3102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61718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A15FEB" w:rsidRPr="00A15FEB">
        <w:rPr>
          <w:noProof/>
        </w:rPr>
        <w:t xml:space="preserve"> </w:t>
      </w:r>
    </w:p>
    <w:p w14:paraId="1878557E" w14:textId="71953C59" w:rsidR="002D64C7" w:rsidRDefault="002D64C7" w:rsidP="000C1DDE">
      <w:pPr>
        <w:rPr>
          <w:noProof/>
        </w:rPr>
      </w:pPr>
    </w:p>
    <w:p w14:paraId="1F1D4492" w14:textId="176679DA" w:rsidR="00666475" w:rsidRPr="00666475" w:rsidRDefault="00BC66D5" w:rsidP="00BC66D5">
      <w:pPr>
        <w:pStyle w:val="ListParagraph"/>
        <w:numPr>
          <w:ilvl w:val="1"/>
          <w:numId w:val="14"/>
        </w:numPr>
        <w:rPr>
          <w:noProof/>
        </w:rPr>
      </w:pPr>
      <w:r>
        <w:rPr>
          <w:sz w:val="22"/>
          <w:szCs w:val="22"/>
        </w:rPr>
        <w:t xml:space="preserve">Download the document, edit it on their device and afterwards upload it back to the platform (see </w:t>
      </w:r>
      <w:hyperlink w:anchor="_COLLABORATE" w:history="1">
        <w:r w:rsidRPr="00BC66D5">
          <w:rPr>
            <w:rStyle w:val="Hyperlink"/>
            <w:b/>
            <w:bCs/>
            <w:color w:val="002060"/>
            <w:sz w:val="22"/>
            <w:szCs w:val="22"/>
            <w:u w:val="none"/>
          </w:rPr>
          <w:t>section 3. Collaborate</w:t>
        </w:r>
      </w:hyperlink>
      <w:r>
        <w:rPr>
          <w:sz w:val="22"/>
          <w:szCs w:val="22"/>
        </w:rPr>
        <w:t xml:space="preserve"> for instructions on how to upload content)</w:t>
      </w:r>
      <w:r w:rsidR="00666475">
        <w:rPr>
          <w:sz w:val="22"/>
          <w:szCs w:val="22"/>
        </w:rPr>
        <w:t>.</w:t>
      </w:r>
    </w:p>
    <w:p w14:paraId="2E6B544B" w14:textId="515D70E4" w:rsidR="00666475" w:rsidRDefault="00666475" w:rsidP="00666475">
      <w:pPr>
        <w:rPr>
          <w:noProof/>
        </w:rPr>
      </w:pPr>
      <w:r w:rsidRPr="00BC66D5">
        <w:rPr>
          <w:noProof/>
          <w:sz w:val="22"/>
          <w:szCs w:val="22"/>
        </w:rPr>
        <w:drawing>
          <wp:anchor distT="0" distB="0" distL="114300" distR="114300" simplePos="0" relativeHeight="251676672" behindDoc="1" locked="0" layoutInCell="1" allowOverlap="1" wp14:anchorId="50C90CD6" wp14:editId="08C0CCB9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6750286" cy="1885950"/>
            <wp:effectExtent l="19050" t="19050" r="12700" b="190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286" cy="1885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61718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F7735" w14:textId="74CCF6F4" w:rsidR="00666475" w:rsidRDefault="00666475" w:rsidP="00666475">
      <w:pPr>
        <w:rPr>
          <w:noProof/>
        </w:rPr>
      </w:pPr>
    </w:p>
    <w:p w14:paraId="762AF283" w14:textId="68A67FCD" w:rsidR="00666475" w:rsidRDefault="00666475" w:rsidP="00666475">
      <w:pPr>
        <w:rPr>
          <w:noProof/>
        </w:rPr>
      </w:pPr>
    </w:p>
    <w:p w14:paraId="5681D12F" w14:textId="77777777" w:rsidR="00666475" w:rsidRDefault="00666475" w:rsidP="00666475">
      <w:pPr>
        <w:rPr>
          <w:noProof/>
        </w:rPr>
      </w:pPr>
    </w:p>
    <w:p w14:paraId="5D8F9A2F" w14:textId="77777777" w:rsidR="00666475" w:rsidRDefault="00666475" w:rsidP="00666475">
      <w:pPr>
        <w:rPr>
          <w:noProof/>
        </w:rPr>
      </w:pPr>
    </w:p>
    <w:p w14:paraId="7EA7FB9A" w14:textId="3F5AED7A" w:rsidR="00A15FEB" w:rsidRDefault="00232691" w:rsidP="00666475">
      <w:pPr>
        <w:rPr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t>!N</w:t>
      </w:r>
      <w:r w:rsidR="00666475" w:rsidRPr="00666475">
        <w:rPr>
          <w:b/>
          <w:bCs/>
          <w:noProof/>
          <w:sz w:val="22"/>
          <w:szCs w:val="22"/>
        </w:rPr>
        <w:t>OTE</w:t>
      </w:r>
      <w:r w:rsidR="00666475" w:rsidRPr="00666475">
        <w:rPr>
          <w:noProof/>
          <w:sz w:val="22"/>
          <w:szCs w:val="22"/>
        </w:rPr>
        <w:t>: If the</w:t>
      </w:r>
      <w:r w:rsidR="00666475">
        <w:rPr>
          <w:noProof/>
          <w:sz w:val="22"/>
          <w:szCs w:val="22"/>
        </w:rPr>
        <w:t xml:space="preserve"> uploaded</w:t>
      </w:r>
      <w:r w:rsidR="00666475" w:rsidRPr="00666475">
        <w:rPr>
          <w:noProof/>
          <w:sz w:val="22"/>
          <w:szCs w:val="22"/>
        </w:rPr>
        <w:t xml:space="preserve"> file has the same name </w:t>
      </w:r>
      <w:r w:rsidR="00666475">
        <w:rPr>
          <w:noProof/>
          <w:sz w:val="22"/>
          <w:szCs w:val="22"/>
        </w:rPr>
        <w:t xml:space="preserve">as an already existing file on the platform users ill receive a prompt asking them to confirm if they would like to upload the file as a version of the existing file. </w:t>
      </w:r>
    </w:p>
    <w:p w14:paraId="46F299E1" w14:textId="6790F712" w:rsidR="00666475" w:rsidRDefault="00666475" w:rsidP="00666475">
      <w:pPr>
        <w:rPr>
          <w:noProof/>
        </w:rPr>
      </w:pPr>
      <w:r w:rsidRPr="00666475">
        <w:rPr>
          <w:noProof/>
        </w:rPr>
        <w:drawing>
          <wp:inline distT="0" distB="0" distL="0" distR="0" wp14:anchorId="3F6366D9" wp14:editId="669AF2DE">
            <wp:extent cx="6309360" cy="28041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4366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1D16D149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17206B0C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04FCEF8E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76D9EE55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091C2E7D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67C48178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5901499E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321531C3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3B2BD314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0674E647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64C18656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405F9C5D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722FD597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1FA53A04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032CFE63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41931C22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1439ABED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30E92DF3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6B5F64F3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2557EB29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4268AC7D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65936D84" w14:textId="77777777" w:rsidR="00232691" w:rsidRDefault="00232691" w:rsidP="00666475">
      <w:pPr>
        <w:rPr>
          <w:b/>
          <w:bCs/>
          <w:noProof/>
          <w:sz w:val="22"/>
          <w:szCs w:val="22"/>
        </w:rPr>
      </w:pPr>
    </w:p>
    <w:p w14:paraId="14EB0A5F" w14:textId="2F38DF4D" w:rsidR="00666475" w:rsidRPr="00232691" w:rsidRDefault="00232691" w:rsidP="000C1DDE">
      <w:pPr>
        <w:rPr>
          <w:b/>
          <w:bCs/>
          <w:sz w:val="22"/>
          <w:szCs w:val="22"/>
        </w:rPr>
      </w:pPr>
      <w:r w:rsidRPr="00232691">
        <w:rPr>
          <w:b/>
          <w:bCs/>
          <w:noProof/>
          <w:sz w:val="22"/>
          <w:szCs w:val="22"/>
        </w:rPr>
        <w:t xml:space="preserve">For any further questions or inquiries please contact the Zedra Service Desk via email at </w:t>
      </w:r>
      <w:hyperlink r:id="rId20" w:history="1">
        <w:r w:rsidRPr="00232691">
          <w:rPr>
            <w:rStyle w:val="Hyperlink"/>
            <w:b/>
            <w:bCs/>
            <w:color w:val="002060"/>
            <w:sz w:val="22"/>
            <w:szCs w:val="22"/>
            <w:u w:val="none"/>
          </w:rPr>
          <w:t>Servicedesk@zedra.com</w:t>
        </w:r>
      </w:hyperlink>
    </w:p>
    <w:sectPr w:rsidR="00666475" w:rsidRPr="00232691" w:rsidSect="00FD57F4">
      <w:headerReference w:type="default" r:id="rId21"/>
      <w:footerReference w:type="first" r:id="rId22"/>
      <w:pgSz w:w="12240" w:h="15840"/>
      <w:pgMar w:top="171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3081C" w14:textId="77777777" w:rsidR="002A3E5B" w:rsidRDefault="002A3E5B" w:rsidP="004B7E44">
      <w:r>
        <w:separator/>
      </w:r>
    </w:p>
  </w:endnote>
  <w:endnote w:type="continuationSeparator" w:id="0">
    <w:p w14:paraId="2EAB7EF3" w14:textId="77777777" w:rsidR="002A3E5B" w:rsidRDefault="002A3E5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9547B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031FD" w14:textId="77777777" w:rsidR="002A3E5B" w:rsidRDefault="002A3E5B" w:rsidP="004B7E44">
      <w:r>
        <w:separator/>
      </w:r>
    </w:p>
  </w:footnote>
  <w:footnote w:type="continuationSeparator" w:id="0">
    <w:p w14:paraId="2211AD6E" w14:textId="77777777" w:rsidR="002A3E5B" w:rsidRDefault="002A3E5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485B047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3F8A2AD" w14:textId="77777777" w:rsidR="004B7E44" w:rsidRDefault="00BA077D" w:rsidP="004B7E4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2A66689" wp14:editId="2EFF284B">
                <wp:simplePos x="0" y="0"/>
                <wp:positionH relativeFrom="column">
                  <wp:posOffset>136195</wp:posOffset>
                </wp:positionH>
                <wp:positionV relativeFrom="paragraph">
                  <wp:posOffset>123977</wp:posOffset>
                </wp:positionV>
                <wp:extent cx="1266609" cy="517779"/>
                <wp:effectExtent l="0" t="0" r="0" b="0"/>
                <wp:wrapNone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609" cy="517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905A6"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3BD7642A" wp14:editId="268894A4">
                <wp:simplePos x="0" y="0"/>
                <wp:positionH relativeFrom="column">
                  <wp:posOffset>-2210</wp:posOffset>
                </wp:positionH>
                <wp:positionV relativeFrom="paragraph">
                  <wp:posOffset>0</wp:posOffset>
                </wp:positionV>
                <wp:extent cx="7752056" cy="833755"/>
                <wp:effectExtent l="0" t="0" r="1905" b="4445"/>
                <wp:wrapNone/>
                <wp:docPr id="50" name="Pictur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5875"/>
                        <a:stretch/>
                      </pic:blipFill>
                      <pic:spPr bwMode="auto">
                        <a:xfrm>
                          <a:off x="0" y="0"/>
                          <a:ext cx="7755188" cy="8340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A11A7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A62FACB" wp14:editId="5488AA8C">
                <wp:simplePos x="0" y="0"/>
                <wp:positionH relativeFrom="column">
                  <wp:posOffset>-1905</wp:posOffset>
                </wp:positionH>
                <wp:positionV relativeFrom="paragraph">
                  <wp:posOffset>3175</wp:posOffset>
                </wp:positionV>
                <wp:extent cx="1053389" cy="554869"/>
                <wp:effectExtent l="0" t="0" r="0" b="0"/>
                <wp:wrapNone/>
                <wp:docPr id="51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389" cy="554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FAB"/>
    <w:multiLevelType w:val="hybridMultilevel"/>
    <w:tmpl w:val="88FC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A2A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F5583"/>
    <w:multiLevelType w:val="hybridMultilevel"/>
    <w:tmpl w:val="54F0FA3C"/>
    <w:lvl w:ilvl="0" w:tplc="E0FA6EFA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945B4"/>
    <w:multiLevelType w:val="hybridMultilevel"/>
    <w:tmpl w:val="922AD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6A434A"/>
    <w:multiLevelType w:val="hybridMultilevel"/>
    <w:tmpl w:val="8424E8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2E1348"/>
    <w:multiLevelType w:val="multilevel"/>
    <w:tmpl w:val="C6FA2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81622C"/>
    <w:multiLevelType w:val="hybridMultilevel"/>
    <w:tmpl w:val="E63C33E2"/>
    <w:lvl w:ilvl="0" w:tplc="CE0C4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714892"/>
    <w:multiLevelType w:val="hybridMultilevel"/>
    <w:tmpl w:val="8482CE3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C95C87"/>
    <w:multiLevelType w:val="multilevel"/>
    <w:tmpl w:val="6A304B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upperRoman"/>
      <w:lvlText w:val="%4."/>
      <w:lvlJc w:val="righ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CC772D"/>
    <w:multiLevelType w:val="multilevel"/>
    <w:tmpl w:val="E65E628A"/>
    <w:lvl w:ilvl="0">
      <w:start w:val="1"/>
      <w:numFmt w:val="decimal"/>
      <w:lvlText w:val="%1."/>
      <w:lvlJc w:val="left"/>
      <w:pPr>
        <w:ind w:left="360" w:hanging="360"/>
      </w:pPr>
      <w:rPr>
        <w:color w:val="003399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030F2E"/>
    <w:multiLevelType w:val="hybridMultilevel"/>
    <w:tmpl w:val="CFA0E64E"/>
    <w:lvl w:ilvl="0" w:tplc="F516CD6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3C63A8"/>
    <w:multiLevelType w:val="hybridMultilevel"/>
    <w:tmpl w:val="6E0AE8CA"/>
    <w:lvl w:ilvl="0" w:tplc="304A14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9410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A17F18"/>
    <w:multiLevelType w:val="multilevel"/>
    <w:tmpl w:val="1FC4E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3">
      <w:start w:val="1"/>
      <w:numFmt w:val="upperRoman"/>
      <w:lvlText w:val="%4."/>
      <w:lvlJc w:val="right"/>
      <w:pPr>
        <w:ind w:left="1224" w:hanging="14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F10556"/>
    <w:multiLevelType w:val="hybridMultilevel"/>
    <w:tmpl w:val="33745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F33C95"/>
    <w:multiLevelType w:val="hybridMultilevel"/>
    <w:tmpl w:val="A3B2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60866"/>
    <w:multiLevelType w:val="hybridMultilevel"/>
    <w:tmpl w:val="86E0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F364E"/>
    <w:multiLevelType w:val="multilevel"/>
    <w:tmpl w:val="C308A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>
      <w:start w:val="1"/>
      <w:numFmt w:val="bullet"/>
      <w:lvlText w:val="-"/>
      <w:lvlJc w:val="left"/>
      <w:pPr>
        <w:ind w:left="2016" w:hanging="216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9D86A48"/>
    <w:multiLevelType w:val="hybridMultilevel"/>
    <w:tmpl w:val="B53AF1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C8C407D"/>
    <w:multiLevelType w:val="hybridMultilevel"/>
    <w:tmpl w:val="3BD02808"/>
    <w:lvl w:ilvl="0" w:tplc="CE0C4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1C4DF7"/>
    <w:multiLevelType w:val="hybridMultilevel"/>
    <w:tmpl w:val="8754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F53C1"/>
    <w:multiLevelType w:val="multilevel"/>
    <w:tmpl w:val="730AB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5A235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DF4F91"/>
    <w:multiLevelType w:val="multilevel"/>
    <w:tmpl w:val="F864C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  <w:color w:val="003399"/>
      </w:rPr>
    </w:lvl>
    <w:lvl w:ilvl="2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3">
      <w:start w:val="1"/>
      <w:numFmt w:val="upperRoman"/>
      <w:lvlText w:val="%4."/>
      <w:lvlJc w:val="right"/>
      <w:pPr>
        <w:ind w:left="1224" w:hanging="14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BD22B83"/>
    <w:multiLevelType w:val="hybridMultilevel"/>
    <w:tmpl w:val="E63C33E2"/>
    <w:lvl w:ilvl="0" w:tplc="CE0C4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B02B49"/>
    <w:multiLevelType w:val="hybridMultilevel"/>
    <w:tmpl w:val="97CC0D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E91F2C"/>
    <w:multiLevelType w:val="hybridMultilevel"/>
    <w:tmpl w:val="17C8D674"/>
    <w:lvl w:ilvl="0" w:tplc="E0FA6EFA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DC4DCE"/>
    <w:multiLevelType w:val="hybridMultilevel"/>
    <w:tmpl w:val="5DCE00DA"/>
    <w:lvl w:ilvl="0" w:tplc="E0FA6EFA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6"/>
  </w:num>
  <w:num w:numId="4">
    <w:abstractNumId w:val="5"/>
  </w:num>
  <w:num w:numId="5">
    <w:abstractNumId w:val="12"/>
  </w:num>
  <w:num w:numId="6">
    <w:abstractNumId w:val="15"/>
  </w:num>
  <w:num w:numId="7">
    <w:abstractNumId w:val="1"/>
  </w:num>
  <w:num w:numId="8">
    <w:abstractNumId w:val="23"/>
  </w:num>
  <w:num w:numId="9">
    <w:abstractNumId w:val="14"/>
  </w:num>
  <w:num w:numId="10">
    <w:abstractNumId w:val="10"/>
  </w:num>
  <w:num w:numId="11">
    <w:abstractNumId w:val="7"/>
  </w:num>
  <w:num w:numId="12">
    <w:abstractNumId w:val="2"/>
  </w:num>
  <w:num w:numId="13">
    <w:abstractNumId w:val="8"/>
  </w:num>
  <w:num w:numId="14">
    <w:abstractNumId w:val="18"/>
  </w:num>
  <w:num w:numId="15">
    <w:abstractNumId w:val="13"/>
  </w:num>
  <w:num w:numId="16">
    <w:abstractNumId w:val="17"/>
  </w:num>
  <w:num w:numId="17">
    <w:abstractNumId w:val="20"/>
  </w:num>
  <w:num w:numId="18">
    <w:abstractNumId w:val="26"/>
  </w:num>
  <w:num w:numId="19">
    <w:abstractNumId w:val="27"/>
  </w:num>
  <w:num w:numId="20">
    <w:abstractNumId w:val="0"/>
  </w:num>
  <w:num w:numId="21">
    <w:abstractNumId w:val="3"/>
  </w:num>
  <w:num w:numId="22">
    <w:abstractNumId w:val="22"/>
  </w:num>
  <w:num w:numId="23">
    <w:abstractNumId w:val="24"/>
  </w:num>
  <w:num w:numId="24">
    <w:abstractNumId w:val="25"/>
  </w:num>
  <w:num w:numId="25">
    <w:abstractNumId w:val="19"/>
  </w:num>
  <w:num w:numId="26">
    <w:abstractNumId w:val="6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59"/>
    <w:rsid w:val="000062A3"/>
    <w:rsid w:val="000360A9"/>
    <w:rsid w:val="00056A34"/>
    <w:rsid w:val="000C1DDE"/>
    <w:rsid w:val="000D4574"/>
    <w:rsid w:val="00115EB6"/>
    <w:rsid w:val="00134CDF"/>
    <w:rsid w:val="00151E22"/>
    <w:rsid w:val="00177DAF"/>
    <w:rsid w:val="00186BE6"/>
    <w:rsid w:val="001965E3"/>
    <w:rsid w:val="001B6BF8"/>
    <w:rsid w:val="001C2E34"/>
    <w:rsid w:val="001F43BC"/>
    <w:rsid w:val="001F5712"/>
    <w:rsid w:val="00221E3A"/>
    <w:rsid w:val="00232691"/>
    <w:rsid w:val="002348D6"/>
    <w:rsid w:val="00240103"/>
    <w:rsid w:val="002928D6"/>
    <w:rsid w:val="00293B83"/>
    <w:rsid w:val="002968CD"/>
    <w:rsid w:val="002A3E5B"/>
    <w:rsid w:val="002A6AC1"/>
    <w:rsid w:val="002C30F2"/>
    <w:rsid w:val="002D64C7"/>
    <w:rsid w:val="002E090C"/>
    <w:rsid w:val="002F1388"/>
    <w:rsid w:val="003100E5"/>
    <w:rsid w:val="0032057F"/>
    <w:rsid w:val="00363432"/>
    <w:rsid w:val="003A686B"/>
    <w:rsid w:val="003E3110"/>
    <w:rsid w:val="003E35AF"/>
    <w:rsid w:val="00445ADA"/>
    <w:rsid w:val="00463BF0"/>
    <w:rsid w:val="00470819"/>
    <w:rsid w:val="004A4210"/>
    <w:rsid w:val="004B7E44"/>
    <w:rsid w:val="004C27AF"/>
    <w:rsid w:val="004D5252"/>
    <w:rsid w:val="004F2B86"/>
    <w:rsid w:val="00513258"/>
    <w:rsid w:val="00565E96"/>
    <w:rsid w:val="005A718F"/>
    <w:rsid w:val="00620CEB"/>
    <w:rsid w:val="0062207B"/>
    <w:rsid w:val="006401E4"/>
    <w:rsid w:val="00666475"/>
    <w:rsid w:val="00674147"/>
    <w:rsid w:val="00695A14"/>
    <w:rsid w:val="006A17FA"/>
    <w:rsid w:val="006A3CE7"/>
    <w:rsid w:val="006C4EB7"/>
    <w:rsid w:val="006D6E0E"/>
    <w:rsid w:val="007516CF"/>
    <w:rsid w:val="007756CE"/>
    <w:rsid w:val="00785FAF"/>
    <w:rsid w:val="007C7C60"/>
    <w:rsid w:val="007D5EE3"/>
    <w:rsid w:val="007F42B9"/>
    <w:rsid w:val="007F6AC5"/>
    <w:rsid w:val="00823BCB"/>
    <w:rsid w:val="00846B5E"/>
    <w:rsid w:val="008B33BC"/>
    <w:rsid w:val="008D5136"/>
    <w:rsid w:val="008F0771"/>
    <w:rsid w:val="008F3973"/>
    <w:rsid w:val="00901F52"/>
    <w:rsid w:val="009120E9"/>
    <w:rsid w:val="009157A2"/>
    <w:rsid w:val="00945900"/>
    <w:rsid w:val="00986F65"/>
    <w:rsid w:val="009A2414"/>
    <w:rsid w:val="009C396C"/>
    <w:rsid w:val="009C45B9"/>
    <w:rsid w:val="009D4C74"/>
    <w:rsid w:val="009F0C1E"/>
    <w:rsid w:val="00A15FEB"/>
    <w:rsid w:val="00A348F9"/>
    <w:rsid w:val="00A41407"/>
    <w:rsid w:val="00AE2935"/>
    <w:rsid w:val="00B556B5"/>
    <w:rsid w:val="00B572B4"/>
    <w:rsid w:val="00BA077D"/>
    <w:rsid w:val="00BB474B"/>
    <w:rsid w:val="00BC66D5"/>
    <w:rsid w:val="00BD0F59"/>
    <w:rsid w:val="00BD7D18"/>
    <w:rsid w:val="00C07E70"/>
    <w:rsid w:val="00C76384"/>
    <w:rsid w:val="00CB3B86"/>
    <w:rsid w:val="00CC0157"/>
    <w:rsid w:val="00CC0400"/>
    <w:rsid w:val="00CC4DB9"/>
    <w:rsid w:val="00CE3035"/>
    <w:rsid w:val="00CF7FA2"/>
    <w:rsid w:val="00D02D1D"/>
    <w:rsid w:val="00D153B9"/>
    <w:rsid w:val="00D2333D"/>
    <w:rsid w:val="00DB26A7"/>
    <w:rsid w:val="00DB458C"/>
    <w:rsid w:val="00DC34B5"/>
    <w:rsid w:val="00DC66B7"/>
    <w:rsid w:val="00DD7ED5"/>
    <w:rsid w:val="00DE1E28"/>
    <w:rsid w:val="00DE4E7F"/>
    <w:rsid w:val="00E075B4"/>
    <w:rsid w:val="00E226B0"/>
    <w:rsid w:val="00E57EA0"/>
    <w:rsid w:val="00E67CF8"/>
    <w:rsid w:val="00E76CAD"/>
    <w:rsid w:val="00E81BA9"/>
    <w:rsid w:val="00E8452F"/>
    <w:rsid w:val="00E86977"/>
    <w:rsid w:val="00E905A6"/>
    <w:rsid w:val="00E91246"/>
    <w:rsid w:val="00E93685"/>
    <w:rsid w:val="00E94098"/>
    <w:rsid w:val="00E94B5F"/>
    <w:rsid w:val="00EA11A7"/>
    <w:rsid w:val="00EA4625"/>
    <w:rsid w:val="00EB76A1"/>
    <w:rsid w:val="00ED5F07"/>
    <w:rsid w:val="00EE3EA6"/>
    <w:rsid w:val="00EE51ED"/>
    <w:rsid w:val="00EF6BC9"/>
    <w:rsid w:val="00F3224A"/>
    <w:rsid w:val="00F45DE0"/>
    <w:rsid w:val="00F520D0"/>
    <w:rsid w:val="00F724AA"/>
    <w:rsid w:val="00F80CC5"/>
    <w:rsid w:val="00FD3281"/>
    <w:rsid w:val="00F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ED20D"/>
  <w15:chartTrackingRefBased/>
  <w15:docId w15:val="{7D1AC145-DA7D-47CA-AF5E-F71B55E1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4C7"/>
    <w:pPr>
      <w:spacing w:after="0"/>
    </w:p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F7FA2"/>
    <w:pPr>
      <w:ind w:left="720"/>
      <w:contextualSpacing/>
    </w:pPr>
  </w:style>
  <w:style w:type="table" w:styleId="TableGrid">
    <w:name w:val="Table Grid"/>
    <w:basedOn w:val="TableNormal"/>
    <w:uiPriority w:val="39"/>
    <w:rsid w:val="00CF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F7FA2"/>
    <w:pPr>
      <w:spacing w:after="0" w:line="240" w:lineRule="auto"/>
    </w:pPr>
    <w:tblPr>
      <w:tblStyleRowBandSize w:val="1"/>
      <w:tblStyleColBandSize w:val="1"/>
      <w:tblBorders>
        <w:top w:val="single" w:sz="4" w:space="0" w:color="858A8F" w:themeColor="text1" w:themeTint="80"/>
        <w:bottom w:val="single" w:sz="4" w:space="0" w:color="858A8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58A8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58A8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58A8F" w:themeColor="text1" w:themeTint="80"/>
          <w:right w:val="single" w:sz="4" w:space="0" w:color="858A8F" w:themeColor="text1" w:themeTint="80"/>
        </w:tcBorders>
      </w:tcPr>
    </w:tblStylePr>
    <w:tblStylePr w:type="band2Vert">
      <w:tblPr/>
      <w:tcPr>
        <w:tcBorders>
          <w:left w:val="single" w:sz="4" w:space="0" w:color="858A8F" w:themeColor="text1" w:themeTint="80"/>
          <w:right w:val="single" w:sz="4" w:space="0" w:color="858A8F" w:themeColor="text1" w:themeTint="80"/>
        </w:tcBorders>
      </w:tcPr>
    </w:tblStylePr>
    <w:tblStylePr w:type="band1Horz">
      <w:tblPr/>
      <w:tcPr>
        <w:tcBorders>
          <w:top w:val="single" w:sz="4" w:space="0" w:color="858A8F" w:themeColor="text1" w:themeTint="80"/>
          <w:bottom w:val="single" w:sz="4" w:space="0" w:color="858A8F" w:themeColor="text1" w:themeTint="80"/>
        </w:tcBorders>
      </w:tcPr>
    </w:tblStylePr>
  </w:style>
  <w:style w:type="table" w:styleId="ListTable5Dark-Accent1">
    <w:name w:val="List Table 5 Dark Accent 1"/>
    <w:basedOn w:val="TableNormal"/>
    <w:uiPriority w:val="50"/>
    <w:rsid w:val="00CF7FA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063E" w:themeColor="accent1"/>
        <w:left w:val="single" w:sz="24" w:space="0" w:color="A4063E" w:themeColor="accent1"/>
        <w:bottom w:val="single" w:sz="24" w:space="0" w:color="A4063E" w:themeColor="accent1"/>
        <w:right w:val="single" w:sz="24" w:space="0" w:color="A4063E" w:themeColor="accent1"/>
      </w:tblBorders>
    </w:tblPr>
    <w:tcPr>
      <w:shd w:val="clear" w:color="auto" w:fill="A4063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F7FA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61718" w:themeColor="text1"/>
        <w:left w:val="single" w:sz="24" w:space="0" w:color="161718" w:themeColor="text1"/>
        <w:bottom w:val="single" w:sz="24" w:space="0" w:color="161718" w:themeColor="text1"/>
        <w:right w:val="single" w:sz="24" w:space="0" w:color="161718" w:themeColor="text1"/>
      </w:tblBorders>
    </w:tblPr>
    <w:tcPr>
      <w:shd w:val="clear" w:color="auto" w:fill="161718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CF7FA2"/>
    <w:pPr>
      <w:spacing w:after="0" w:line="240" w:lineRule="auto"/>
    </w:pPr>
    <w:rPr>
      <w:color w:val="155D56" w:themeColor="accent3" w:themeShade="BF"/>
    </w:rPr>
    <w:tblPr>
      <w:tblStyleRowBandSize w:val="1"/>
      <w:tblStyleColBandSize w:val="1"/>
      <w:tblBorders>
        <w:top w:val="single" w:sz="4" w:space="0" w:color="1D7D74" w:themeColor="accent3"/>
        <w:bottom w:val="single" w:sz="4" w:space="0" w:color="1D7D7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D7D7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D7D7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1ED" w:themeFill="accent3" w:themeFillTint="33"/>
      </w:tcPr>
    </w:tblStylePr>
    <w:tblStylePr w:type="band1Horz">
      <w:tblPr/>
      <w:tcPr>
        <w:shd w:val="clear" w:color="auto" w:fill="C5F1ED" w:themeFill="accent3" w:themeFillTint="33"/>
      </w:tcPr>
    </w:tblStylePr>
  </w:style>
  <w:style w:type="table" w:styleId="PlainTable4">
    <w:name w:val="Plain Table 4"/>
    <w:basedOn w:val="TableNormal"/>
    <w:uiPriority w:val="44"/>
    <w:rsid w:val="00D153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D5F0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5F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5F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5F0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F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5F0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D7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ED5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D5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BC66D5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servicedesk@zedra.com?subject=External%20Collaboration%20Platform%20Assista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2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mi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E527A-C68F-45AA-9D4B-C70D0AB7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176</TotalTime>
  <Pages>8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Zedra Intranet: Analysis Overview</dc:subject>
  <dc:creator>Razvan Irimie</dc:creator>
  <cp:keywords/>
  <dc:description/>
  <cp:lastModifiedBy>Razvan Irimie</cp:lastModifiedBy>
  <cp:revision>5</cp:revision>
  <dcterms:created xsi:type="dcterms:W3CDTF">2020-10-07T12:20:00Z</dcterms:created>
  <dcterms:modified xsi:type="dcterms:W3CDTF">2020-10-13T14:02:00Z</dcterms:modified>
</cp:coreProperties>
</file>